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091B" w14:textId="77777777" w:rsidR="006210D2" w:rsidRDefault="006210D2" w:rsidP="006210D2">
      <w:pPr>
        <w:jc w:val="center"/>
        <w:rPr>
          <w:sz w:val="28"/>
          <w:szCs w:val="28"/>
        </w:rPr>
      </w:pPr>
    </w:p>
    <w:p w14:paraId="2C903092" w14:textId="77777777" w:rsidR="006210D2" w:rsidRDefault="006210D2" w:rsidP="006210D2">
      <w:pPr>
        <w:jc w:val="center"/>
        <w:rPr>
          <w:sz w:val="28"/>
          <w:szCs w:val="28"/>
        </w:rPr>
      </w:pPr>
    </w:p>
    <w:p w14:paraId="32A409C3" w14:textId="77777777" w:rsidR="006210D2" w:rsidRDefault="006210D2" w:rsidP="006210D2">
      <w:pPr>
        <w:jc w:val="center"/>
        <w:rPr>
          <w:sz w:val="28"/>
          <w:szCs w:val="28"/>
        </w:rPr>
      </w:pPr>
    </w:p>
    <w:p w14:paraId="5A174492" w14:textId="77777777" w:rsidR="006210D2" w:rsidRDefault="006210D2" w:rsidP="006210D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</w:t>
      </w:r>
      <w:r w:rsidR="00E10051">
        <w:rPr>
          <w:rFonts w:hint="eastAsia"/>
          <w:sz w:val="28"/>
          <w:szCs w:val="28"/>
        </w:rPr>
        <w:t>学部</w:t>
      </w:r>
    </w:p>
    <w:p w14:paraId="49AE80DC" w14:textId="77777777" w:rsidR="006210D2" w:rsidRDefault="006210D2" w:rsidP="006210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4692605F" w14:textId="77777777" w:rsidR="006210D2" w:rsidRDefault="006210D2" w:rsidP="006210D2">
      <w:pPr>
        <w:jc w:val="center"/>
        <w:rPr>
          <w:sz w:val="30"/>
          <w:szCs w:val="30"/>
        </w:rPr>
      </w:pPr>
    </w:p>
    <w:p w14:paraId="7887FE4A" w14:textId="7777777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 w:rsidR="00C75CA9">
        <w:rPr>
          <w:rFonts w:hint="eastAsia"/>
          <w:sz w:val="30"/>
          <w:szCs w:val="30"/>
        </w:rPr>
        <w:t>数据结构与算法</w:t>
      </w:r>
    </w:p>
    <w:p w14:paraId="14335EA9" w14:textId="7777777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</w:t>
      </w:r>
      <w:r w:rsidR="00D9649A">
        <w:rPr>
          <w:rFonts w:hint="eastAsia"/>
          <w:sz w:val="30"/>
          <w:szCs w:val="30"/>
        </w:rPr>
        <w:t>专业基础（</w:t>
      </w:r>
      <w:r>
        <w:rPr>
          <w:rFonts w:hint="eastAsia"/>
          <w:sz w:val="30"/>
          <w:szCs w:val="30"/>
        </w:rPr>
        <w:t>必修</w:t>
      </w:r>
      <w:r w:rsidR="00D9649A">
        <w:rPr>
          <w:rFonts w:hint="eastAsia"/>
          <w:sz w:val="30"/>
          <w:szCs w:val="30"/>
        </w:rPr>
        <w:t>）</w:t>
      </w:r>
    </w:p>
    <w:p w14:paraId="11C343F4" w14:textId="7777777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实验项目：</w:t>
      </w:r>
      <w:r w:rsidR="009D112C" w:rsidRPr="009D112C">
        <w:rPr>
          <w:rFonts w:hint="eastAsia"/>
          <w:sz w:val="30"/>
          <w:szCs w:val="30"/>
        </w:rPr>
        <w:t>图型结构及其应用</w:t>
      </w:r>
    </w:p>
    <w:p w14:paraId="0B1290DB" w14:textId="77777777" w:rsidR="006210D2" w:rsidRDefault="006210D2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 w:rsidR="009D112C" w:rsidRPr="009D112C">
        <w:rPr>
          <w:rFonts w:hint="eastAsia"/>
          <w:sz w:val="30"/>
          <w:szCs w:val="30"/>
        </w:rPr>
        <w:t>最短路径算法</w:t>
      </w:r>
    </w:p>
    <w:p w14:paraId="624BD149" w14:textId="77777777" w:rsidR="00C05B5D" w:rsidRDefault="00C05B5D" w:rsidP="006210D2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实验日期：</w:t>
      </w:r>
      <w:r w:rsidR="009D112C">
        <w:rPr>
          <w:rFonts w:hint="eastAsia"/>
          <w:sz w:val="30"/>
          <w:szCs w:val="30"/>
        </w:rPr>
        <w:t>2022</w:t>
      </w:r>
      <w:r w:rsidR="009D112C">
        <w:rPr>
          <w:rFonts w:hint="eastAsia"/>
          <w:sz w:val="30"/>
          <w:szCs w:val="30"/>
        </w:rPr>
        <w:t>年</w:t>
      </w:r>
      <w:r w:rsidR="009D112C">
        <w:rPr>
          <w:rFonts w:hint="eastAsia"/>
          <w:sz w:val="30"/>
          <w:szCs w:val="30"/>
        </w:rPr>
        <w:t>11</w:t>
      </w:r>
      <w:r w:rsidR="009D112C">
        <w:rPr>
          <w:rFonts w:hint="eastAsia"/>
          <w:sz w:val="30"/>
          <w:szCs w:val="30"/>
        </w:rPr>
        <w:t>月</w:t>
      </w:r>
      <w:r w:rsidR="009D112C">
        <w:rPr>
          <w:sz w:val="30"/>
          <w:szCs w:val="30"/>
        </w:rPr>
        <w:t>3</w:t>
      </w:r>
      <w:r w:rsidR="009D112C">
        <w:rPr>
          <w:rFonts w:hint="eastAsia"/>
          <w:sz w:val="30"/>
          <w:szCs w:val="30"/>
        </w:rPr>
        <w:t>日</w:t>
      </w:r>
    </w:p>
    <w:p w14:paraId="11A8D269" w14:textId="77777777" w:rsidR="006210D2" w:rsidRPr="005B6083" w:rsidRDefault="006210D2" w:rsidP="006210D2">
      <w:pPr>
        <w:rPr>
          <w:szCs w:val="21"/>
        </w:rPr>
      </w:pPr>
    </w:p>
    <w:p w14:paraId="149CC769" w14:textId="77777777" w:rsidR="006210D2" w:rsidRPr="009D112C" w:rsidRDefault="006210D2" w:rsidP="00D72177">
      <w:pPr>
        <w:spacing w:line="360" w:lineRule="auto"/>
        <w:ind w:firstLine="3362"/>
        <w:rPr>
          <w:sz w:val="32"/>
          <w:szCs w:val="32"/>
        </w:rPr>
      </w:pPr>
      <w:r w:rsidRPr="009D112C">
        <w:rPr>
          <w:rFonts w:hint="eastAsia"/>
          <w:sz w:val="24"/>
        </w:rPr>
        <w:t>班级：</w:t>
      </w:r>
      <w:r w:rsidR="009D112C">
        <w:rPr>
          <w:rFonts w:hint="eastAsia"/>
          <w:sz w:val="24"/>
        </w:rPr>
        <w:t>2</w:t>
      </w:r>
      <w:r w:rsidR="009D112C">
        <w:rPr>
          <w:sz w:val="24"/>
        </w:rPr>
        <w:t>103601</w:t>
      </w:r>
    </w:p>
    <w:p w14:paraId="5D9AC2A3" w14:textId="77777777" w:rsidR="006210D2" w:rsidRPr="009D112C" w:rsidRDefault="006210D2" w:rsidP="00D72177">
      <w:pPr>
        <w:spacing w:line="360" w:lineRule="auto"/>
        <w:ind w:firstLine="3362"/>
        <w:rPr>
          <w:sz w:val="24"/>
        </w:rPr>
      </w:pPr>
      <w:r w:rsidRPr="009D112C">
        <w:rPr>
          <w:rFonts w:hint="eastAsia"/>
          <w:sz w:val="24"/>
        </w:rPr>
        <w:t>学号：</w:t>
      </w:r>
      <w:r w:rsidR="009D112C">
        <w:rPr>
          <w:rFonts w:hint="eastAsia"/>
          <w:sz w:val="24"/>
        </w:rPr>
        <w:t>2</w:t>
      </w:r>
      <w:r w:rsidR="009D112C">
        <w:rPr>
          <w:sz w:val="24"/>
        </w:rPr>
        <w:t>021112845</w:t>
      </w:r>
    </w:p>
    <w:p w14:paraId="1529C999" w14:textId="77777777" w:rsidR="006210D2" w:rsidRPr="009D112C" w:rsidRDefault="006210D2" w:rsidP="00D72177">
      <w:pPr>
        <w:spacing w:line="360" w:lineRule="auto"/>
        <w:ind w:firstLine="3362"/>
        <w:rPr>
          <w:sz w:val="24"/>
        </w:rPr>
      </w:pPr>
      <w:r w:rsidRPr="009D112C">
        <w:rPr>
          <w:rFonts w:hint="eastAsia"/>
          <w:sz w:val="24"/>
        </w:rPr>
        <w:t>姓名：</w:t>
      </w:r>
      <w:r w:rsidR="009D112C">
        <w:rPr>
          <w:rFonts w:hint="eastAsia"/>
          <w:sz w:val="24"/>
        </w:rPr>
        <w:t>张智雄</w:t>
      </w:r>
    </w:p>
    <w:p w14:paraId="7F27B903" w14:textId="77777777" w:rsidR="006210D2" w:rsidRDefault="006210D2" w:rsidP="006210D2">
      <w:pPr>
        <w:jc w:val="center"/>
        <w:rPr>
          <w:szCs w:val="21"/>
        </w:rPr>
      </w:pPr>
    </w:p>
    <w:p w14:paraId="31F19E67" w14:textId="77777777" w:rsidR="006210D2" w:rsidRDefault="006210D2" w:rsidP="006210D2">
      <w:pPr>
        <w:jc w:val="center"/>
        <w:rPr>
          <w:szCs w:val="21"/>
        </w:rPr>
      </w:pPr>
    </w:p>
    <w:p w14:paraId="1D56A811" w14:textId="77777777" w:rsidR="006210D2" w:rsidRDefault="006210D2" w:rsidP="006210D2">
      <w:pPr>
        <w:jc w:val="center"/>
        <w:rPr>
          <w:sz w:val="44"/>
          <w:szCs w:val="44"/>
        </w:rPr>
      </w:pPr>
    </w:p>
    <w:p w14:paraId="207A5511" w14:textId="77777777" w:rsidR="00C05B5D" w:rsidRDefault="00C05B5D" w:rsidP="006210D2">
      <w:pPr>
        <w:jc w:val="center"/>
        <w:rPr>
          <w:sz w:val="44"/>
          <w:szCs w:val="44"/>
        </w:rPr>
      </w:pPr>
    </w:p>
    <w:p w14:paraId="101E2C32" w14:textId="77777777" w:rsidR="006210D2" w:rsidRDefault="006210D2" w:rsidP="006210D2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8"/>
        <w:gridCol w:w="1378"/>
        <w:gridCol w:w="1378"/>
      </w:tblGrid>
      <w:tr w:rsidR="006210D2" w:rsidRPr="005F458A" w14:paraId="753496BB" w14:textId="77777777" w:rsidTr="005F458A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246C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2E29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9629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  <w:r w:rsidRPr="005F458A"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6210D2" w:rsidRPr="005F458A" w14:paraId="6E2AFEFC" w14:textId="77777777" w:rsidTr="005F458A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7D17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D09E" w14:textId="77777777" w:rsidR="006210D2" w:rsidRPr="005F458A" w:rsidRDefault="006210D2" w:rsidP="005F4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2194" w14:textId="77777777" w:rsidR="006210D2" w:rsidRPr="005F458A" w:rsidRDefault="009D112C" w:rsidP="005F458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李秀坤</w:t>
            </w:r>
          </w:p>
        </w:tc>
      </w:tr>
    </w:tbl>
    <w:p w14:paraId="0284E9AF" w14:textId="77777777" w:rsidR="006210D2" w:rsidRDefault="006210D2" w:rsidP="006210D2">
      <w:pPr>
        <w:ind w:leftChars="342" w:left="718"/>
        <w:rPr>
          <w:rFonts w:ascii="华文隶书" w:eastAsia="华文隶书"/>
          <w:sz w:val="84"/>
          <w:szCs w:val="84"/>
        </w:rPr>
      </w:pPr>
    </w:p>
    <w:p w14:paraId="400593D9" w14:textId="77777777" w:rsidR="00C05B5D" w:rsidRDefault="00C05B5D" w:rsidP="006210D2">
      <w:pPr>
        <w:ind w:leftChars="342" w:left="718"/>
        <w:rPr>
          <w:rFonts w:ascii="隶书" w:eastAsia="隶书"/>
          <w:sz w:val="84"/>
          <w:szCs w:val="84"/>
        </w:rPr>
      </w:pPr>
    </w:p>
    <w:p w14:paraId="3105CB4B" w14:textId="77777777" w:rsidR="006210D2" w:rsidRDefault="006210D2" w:rsidP="009C33B2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lastRenderedPageBreak/>
        <w:t>一、实验目的</w:t>
      </w:r>
    </w:p>
    <w:p w14:paraId="4654D676" w14:textId="77777777" w:rsidR="00C05B5D" w:rsidRPr="009D112C" w:rsidRDefault="009D112C" w:rsidP="009D112C">
      <w:pPr>
        <w:spacing w:before="240" w:after="240" w:line="360" w:lineRule="auto"/>
        <w:ind w:firstLineChars="200" w:firstLine="480"/>
        <w:rPr>
          <w:sz w:val="24"/>
        </w:rPr>
      </w:pPr>
      <w:r w:rsidRPr="009D112C">
        <w:rPr>
          <w:sz w:val="24"/>
        </w:rPr>
        <w:t>最短路径问题研究的主要有：单源最短路径问题和所有顶点对之间的最短路径问题。在计算机领域和实际工程中具有广泛的应用，如集成电路设计、</w:t>
      </w:r>
      <w:r w:rsidRPr="009D112C">
        <w:rPr>
          <w:sz w:val="24"/>
        </w:rPr>
        <w:t>GPS/</w:t>
      </w:r>
      <w:r w:rsidRPr="009D112C">
        <w:rPr>
          <w:sz w:val="24"/>
        </w:rPr>
        <w:t>游戏地图导航、智能交通、路由选择、铺设管线等。本实验要求设计和实现</w:t>
      </w:r>
      <w:r w:rsidRPr="009D112C">
        <w:rPr>
          <w:sz w:val="24"/>
        </w:rPr>
        <w:t>Dijkstra</w:t>
      </w:r>
      <w:r w:rsidRPr="009D112C">
        <w:rPr>
          <w:sz w:val="24"/>
        </w:rPr>
        <w:t>算法和</w:t>
      </w:r>
      <w:r w:rsidRPr="009D112C">
        <w:rPr>
          <w:sz w:val="24"/>
        </w:rPr>
        <w:t>Floyd-Warshall</w:t>
      </w:r>
      <w:r w:rsidRPr="009D112C">
        <w:rPr>
          <w:sz w:val="24"/>
        </w:rPr>
        <w:t>算法，求解最短路径问题。</w:t>
      </w:r>
    </w:p>
    <w:p w14:paraId="3FB43B05" w14:textId="77777777" w:rsidR="006210D2" w:rsidRDefault="006210D2" w:rsidP="009C33B2">
      <w:pPr>
        <w:spacing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二、实验要求及实验环境</w:t>
      </w:r>
    </w:p>
    <w:p w14:paraId="0048F39B" w14:textId="77777777" w:rsidR="009D112C" w:rsidRPr="009D112C" w:rsidRDefault="009D112C" w:rsidP="009D112C">
      <w:pPr>
        <w:spacing w:before="240" w:line="360" w:lineRule="auto"/>
        <w:rPr>
          <w:rFonts w:ascii="宋体" w:hAnsi="宋体"/>
          <w:b/>
          <w:bCs/>
          <w:sz w:val="24"/>
        </w:rPr>
      </w:pPr>
      <w:r w:rsidRPr="009D112C">
        <w:rPr>
          <w:rFonts w:ascii="宋体" w:hAnsi="宋体" w:hint="eastAsia"/>
          <w:b/>
          <w:bCs/>
          <w:sz w:val="24"/>
        </w:rPr>
        <w:t>实验要求：</w:t>
      </w:r>
    </w:p>
    <w:p w14:paraId="09B62B0C" w14:textId="77777777" w:rsidR="009D112C" w:rsidRPr="00F97875" w:rsidRDefault="009D112C" w:rsidP="009D112C">
      <w:pPr>
        <w:numPr>
          <w:ilvl w:val="0"/>
          <w:numId w:val="1"/>
        </w:numPr>
        <w:spacing w:line="360" w:lineRule="auto"/>
        <w:rPr>
          <w:sz w:val="24"/>
        </w:rPr>
      </w:pPr>
      <w:r w:rsidRPr="00F97875">
        <w:rPr>
          <w:sz w:val="24"/>
        </w:rPr>
        <w:t>实现单源最短路径的</w:t>
      </w:r>
      <w:r w:rsidRPr="00F97875">
        <w:rPr>
          <w:sz w:val="24"/>
        </w:rPr>
        <w:t>Dijkstra</w:t>
      </w:r>
      <w:r w:rsidRPr="00F97875">
        <w:rPr>
          <w:sz w:val="24"/>
        </w:rPr>
        <w:t>算法，输出源点</w:t>
      </w:r>
      <w:proofErr w:type="gramStart"/>
      <w:r w:rsidRPr="00F97875">
        <w:rPr>
          <w:sz w:val="24"/>
        </w:rPr>
        <w:t>及其到</w:t>
      </w:r>
      <w:proofErr w:type="gramEnd"/>
      <w:r w:rsidRPr="00F97875">
        <w:rPr>
          <w:sz w:val="24"/>
        </w:rPr>
        <w:t>其他顶点的最短路径长度和最短路径。</w:t>
      </w:r>
    </w:p>
    <w:p w14:paraId="2C9E2582" w14:textId="77777777" w:rsidR="009D112C" w:rsidRPr="00F97875" w:rsidRDefault="009D112C" w:rsidP="009D112C">
      <w:pPr>
        <w:numPr>
          <w:ilvl w:val="0"/>
          <w:numId w:val="1"/>
        </w:numPr>
        <w:spacing w:line="360" w:lineRule="auto"/>
        <w:rPr>
          <w:sz w:val="24"/>
        </w:rPr>
      </w:pPr>
      <w:r w:rsidRPr="00F97875">
        <w:rPr>
          <w:sz w:val="24"/>
        </w:rPr>
        <w:t>实现全局最短路径的</w:t>
      </w:r>
      <w:r w:rsidRPr="00F97875">
        <w:rPr>
          <w:sz w:val="24"/>
        </w:rPr>
        <w:t>Floyd-Warshall</w:t>
      </w:r>
      <w:r w:rsidRPr="00F97875">
        <w:rPr>
          <w:sz w:val="24"/>
        </w:rPr>
        <w:t>算法。计算任意两个顶点间的最短距离矩阵和最短路径矩阵，并输出任意两个顶点间的最短路径长度和最短路径。</w:t>
      </w:r>
    </w:p>
    <w:p w14:paraId="4A11AC48" w14:textId="77777777" w:rsidR="009D112C" w:rsidRPr="00F97875" w:rsidRDefault="009D112C" w:rsidP="009D112C">
      <w:pPr>
        <w:numPr>
          <w:ilvl w:val="0"/>
          <w:numId w:val="1"/>
        </w:numPr>
        <w:spacing w:line="360" w:lineRule="auto"/>
        <w:rPr>
          <w:sz w:val="24"/>
        </w:rPr>
      </w:pPr>
      <w:r w:rsidRPr="00F97875">
        <w:rPr>
          <w:sz w:val="24"/>
        </w:rPr>
        <w:t>用</w:t>
      </w:r>
      <w:r w:rsidRPr="00F97875">
        <w:rPr>
          <w:sz w:val="24"/>
        </w:rPr>
        <w:t>Dijkstra</w:t>
      </w:r>
      <w:r w:rsidRPr="00F97875">
        <w:rPr>
          <w:sz w:val="24"/>
        </w:rPr>
        <w:t>或</w:t>
      </w:r>
      <w:r w:rsidRPr="00F97875">
        <w:rPr>
          <w:sz w:val="24"/>
        </w:rPr>
        <w:t>Floyd-Warshall</w:t>
      </w:r>
      <w:r w:rsidRPr="00F97875">
        <w:rPr>
          <w:sz w:val="24"/>
        </w:rPr>
        <w:t>算法解决单目标最短路径问题：找出图中每个顶点</w:t>
      </w:r>
      <w:r w:rsidRPr="00F97875">
        <w:rPr>
          <w:sz w:val="24"/>
        </w:rPr>
        <w:t xml:space="preserve">v </w:t>
      </w:r>
      <w:r w:rsidRPr="00F97875">
        <w:rPr>
          <w:sz w:val="24"/>
        </w:rPr>
        <w:t>到某个指定顶点</w:t>
      </w:r>
      <w:r w:rsidRPr="00F97875">
        <w:rPr>
          <w:sz w:val="24"/>
        </w:rPr>
        <w:t xml:space="preserve">c </w:t>
      </w:r>
      <w:r w:rsidRPr="00F97875">
        <w:rPr>
          <w:sz w:val="24"/>
        </w:rPr>
        <w:t>最短路径。</w:t>
      </w:r>
    </w:p>
    <w:p w14:paraId="230B1C5D" w14:textId="77777777" w:rsidR="009D112C" w:rsidRPr="00F97875" w:rsidRDefault="009D112C" w:rsidP="009D112C">
      <w:pPr>
        <w:numPr>
          <w:ilvl w:val="0"/>
          <w:numId w:val="1"/>
        </w:numPr>
        <w:spacing w:line="360" w:lineRule="auto"/>
        <w:rPr>
          <w:sz w:val="24"/>
        </w:rPr>
      </w:pPr>
      <w:r w:rsidRPr="00F97875">
        <w:rPr>
          <w:sz w:val="24"/>
        </w:rPr>
        <w:t>利用</w:t>
      </w:r>
      <w:r w:rsidRPr="00F97875">
        <w:rPr>
          <w:sz w:val="24"/>
        </w:rPr>
        <w:t>Dijkstra</w:t>
      </w:r>
      <w:r w:rsidRPr="00F97875">
        <w:rPr>
          <w:sz w:val="24"/>
        </w:rPr>
        <w:t>或</w:t>
      </w:r>
      <w:r w:rsidRPr="00F97875">
        <w:rPr>
          <w:sz w:val="24"/>
        </w:rPr>
        <w:t>Floyd-Warshall</w:t>
      </w:r>
      <w:r w:rsidRPr="00F97875">
        <w:rPr>
          <w:sz w:val="24"/>
        </w:rPr>
        <w:t>算法解决单顶点对间最短路径问题：对于某对顶点</w:t>
      </w:r>
      <w:r w:rsidRPr="00F97875">
        <w:rPr>
          <w:sz w:val="24"/>
        </w:rPr>
        <w:t xml:space="preserve">u </w:t>
      </w:r>
      <w:r w:rsidRPr="00F97875">
        <w:rPr>
          <w:sz w:val="24"/>
        </w:rPr>
        <w:t>和</w:t>
      </w:r>
      <w:r w:rsidRPr="00F97875">
        <w:rPr>
          <w:sz w:val="24"/>
        </w:rPr>
        <w:t xml:space="preserve"> v</w:t>
      </w:r>
      <w:r w:rsidRPr="00F97875">
        <w:rPr>
          <w:sz w:val="24"/>
        </w:rPr>
        <w:t>，找出</w:t>
      </w:r>
      <w:r w:rsidRPr="00F97875">
        <w:rPr>
          <w:sz w:val="24"/>
        </w:rPr>
        <w:t xml:space="preserve">u </w:t>
      </w:r>
      <w:r w:rsidRPr="00F97875">
        <w:rPr>
          <w:sz w:val="24"/>
        </w:rPr>
        <w:t>到</w:t>
      </w:r>
      <w:r w:rsidRPr="00F97875">
        <w:rPr>
          <w:sz w:val="24"/>
        </w:rPr>
        <w:t xml:space="preserve">v </w:t>
      </w:r>
      <w:r w:rsidRPr="00F97875">
        <w:rPr>
          <w:sz w:val="24"/>
        </w:rPr>
        <w:t>和</w:t>
      </w:r>
      <w:r w:rsidRPr="00F97875">
        <w:rPr>
          <w:sz w:val="24"/>
        </w:rPr>
        <w:t>v</w:t>
      </w:r>
      <w:r w:rsidRPr="00F97875">
        <w:rPr>
          <w:sz w:val="24"/>
        </w:rPr>
        <w:t>到</w:t>
      </w:r>
      <w:r w:rsidRPr="00F97875">
        <w:rPr>
          <w:sz w:val="24"/>
        </w:rPr>
        <w:t>u</w:t>
      </w:r>
      <w:r w:rsidRPr="00F97875">
        <w:rPr>
          <w:sz w:val="24"/>
        </w:rPr>
        <w:t>的一条最短路径。</w:t>
      </w:r>
    </w:p>
    <w:p w14:paraId="7C4BE19D" w14:textId="77777777" w:rsidR="00C05B5D" w:rsidRPr="00F97875" w:rsidRDefault="009D112C" w:rsidP="009D112C">
      <w:pPr>
        <w:numPr>
          <w:ilvl w:val="0"/>
          <w:numId w:val="1"/>
        </w:numPr>
        <w:spacing w:line="360" w:lineRule="auto"/>
        <w:rPr>
          <w:sz w:val="24"/>
        </w:rPr>
      </w:pPr>
      <w:r w:rsidRPr="00F97875">
        <w:rPr>
          <w:sz w:val="24"/>
        </w:rPr>
        <w:t>以文件形式输入图的顶点和</w:t>
      </w:r>
      <w:proofErr w:type="gramStart"/>
      <w:r w:rsidRPr="00F97875">
        <w:rPr>
          <w:sz w:val="24"/>
        </w:rPr>
        <w:t>边</w:t>
      </w:r>
      <w:proofErr w:type="gramEnd"/>
      <w:r w:rsidRPr="00F97875">
        <w:rPr>
          <w:sz w:val="24"/>
        </w:rPr>
        <w:t>，并以适当的方式展示相应的结果。要求顶点不少于</w:t>
      </w:r>
      <w:r w:rsidRPr="00F97875">
        <w:rPr>
          <w:sz w:val="24"/>
        </w:rPr>
        <w:t>10</w:t>
      </w:r>
      <w:r w:rsidRPr="00F97875">
        <w:rPr>
          <w:sz w:val="24"/>
        </w:rPr>
        <w:t>个，边不少于</w:t>
      </w:r>
      <w:r w:rsidRPr="00F97875">
        <w:rPr>
          <w:sz w:val="24"/>
        </w:rPr>
        <w:t>13</w:t>
      </w:r>
      <w:r w:rsidRPr="00F97875">
        <w:rPr>
          <w:sz w:val="24"/>
        </w:rPr>
        <w:t>个。</w:t>
      </w:r>
    </w:p>
    <w:p w14:paraId="061B4F55" w14:textId="77777777" w:rsidR="009D112C" w:rsidRDefault="009D112C" w:rsidP="009D112C">
      <w:pPr>
        <w:spacing w:before="240" w:line="360" w:lineRule="auto"/>
        <w:rPr>
          <w:sz w:val="24"/>
        </w:rPr>
      </w:pPr>
      <w:r w:rsidRPr="009D112C">
        <w:rPr>
          <w:rFonts w:ascii="宋体" w:hAnsi="宋体" w:hint="eastAsia"/>
          <w:b/>
          <w:bCs/>
          <w:sz w:val="24"/>
        </w:rPr>
        <w:t>实验环境：</w:t>
      </w:r>
    </w:p>
    <w:p w14:paraId="60BF16C4" w14:textId="77777777" w:rsidR="009D112C" w:rsidRPr="009D112C" w:rsidRDefault="009D112C" w:rsidP="009D112C">
      <w:pPr>
        <w:spacing w:after="240" w:line="360" w:lineRule="auto"/>
        <w:ind w:firstLineChars="200" w:firstLine="480"/>
        <w:rPr>
          <w:sz w:val="24"/>
        </w:rPr>
      </w:pPr>
      <w:r w:rsidRPr="007E687B">
        <w:rPr>
          <w:sz w:val="24"/>
        </w:rPr>
        <w:t>Windows11</w:t>
      </w:r>
      <w:r w:rsidRPr="007E687B">
        <w:rPr>
          <w:sz w:val="24"/>
        </w:rPr>
        <w:t>操作系统</w:t>
      </w:r>
      <w:r w:rsidRPr="007E687B">
        <w:rPr>
          <w:sz w:val="24"/>
        </w:rPr>
        <w:t>+VS</w:t>
      </w:r>
      <w:r>
        <w:rPr>
          <w:sz w:val="24"/>
        </w:rPr>
        <w:t xml:space="preserve"> </w:t>
      </w:r>
      <w:r w:rsidRPr="007E687B">
        <w:rPr>
          <w:sz w:val="24"/>
        </w:rPr>
        <w:t>Code</w:t>
      </w:r>
      <w:r w:rsidRPr="007E687B">
        <w:rPr>
          <w:sz w:val="24"/>
        </w:rPr>
        <w:t>编译器</w:t>
      </w:r>
    </w:p>
    <w:p w14:paraId="1DD94176" w14:textId="77777777" w:rsidR="006210D2" w:rsidRDefault="006210D2" w:rsidP="009D112C">
      <w:pPr>
        <w:spacing w:before="240" w:after="240" w:line="360" w:lineRule="auto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三、设计思想</w:t>
      </w:r>
    </w:p>
    <w:p w14:paraId="32B100B1" w14:textId="77777777" w:rsidR="009D112C" w:rsidRDefault="00F97875" w:rsidP="005526F6">
      <w:pPr>
        <w:numPr>
          <w:ilvl w:val="0"/>
          <w:numId w:val="3"/>
        </w:numPr>
        <w:spacing w:before="240" w:after="240" w:line="360" w:lineRule="auto"/>
        <w:rPr>
          <w:rFonts w:ascii="宋体" w:hAnsi="宋体"/>
          <w:b/>
          <w:sz w:val="24"/>
        </w:rPr>
      </w:pPr>
      <w:r w:rsidRPr="00F97875">
        <w:rPr>
          <w:rFonts w:ascii="宋体" w:hAnsi="宋体" w:hint="eastAsia"/>
          <w:b/>
          <w:sz w:val="24"/>
        </w:rPr>
        <w:t>数据结构：</w:t>
      </w:r>
    </w:p>
    <w:p w14:paraId="4B746250" w14:textId="77777777" w:rsidR="001447AC" w:rsidRDefault="00F97875" w:rsidP="005526F6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F97875">
        <w:rPr>
          <w:rFonts w:ascii="宋体" w:hAnsi="宋体" w:hint="eastAsia"/>
          <w:bCs/>
          <w:sz w:val="24"/>
        </w:rPr>
        <w:t>本实验</w:t>
      </w:r>
      <w:r>
        <w:rPr>
          <w:rFonts w:ascii="宋体" w:hAnsi="宋体" w:hint="eastAsia"/>
          <w:bCs/>
          <w:sz w:val="24"/>
        </w:rPr>
        <w:t>对图的相关信息采用邻接矩阵的数据结构进行存储，对最短路径以及最短路径长度均采用顺序结构（</w:t>
      </w:r>
      <w:r>
        <w:rPr>
          <w:rFonts w:ascii="宋体" w:hAnsi="宋体" w:hint="eastAsia"/>
          <w:sz w:val="24"/>
        </w:rPr>
        <w:t>逻辑与物理结构相统一，</w:t>
      </w:r>
      <w:r>
        <w:rPr>
          <w:rFonts w:ascii="宋体" w:hAnsi="宋体" w:hint="eastAsia"/>
          <w:bCs/>
          <w:sz w:val="24"/>
        </w:rPr>
        <w:t>即数组的格式进行储存），具体格式</w:t>
      </w:r>
      <w:r w:rsidR="001447AC">
        <w:rPr>
          <w:rFonts w:ascii="宋体" w:hAnsi="宋体" w:hint="eastAsia"/>
          <w:bCs/>
          <w:sz w:val="24"/>
        </w:rPr>
        <w:t>以及功能</w:t>
      </w:r>
      <w:r>
        <w:rPr>
          <w:rFonts w:ascii="宋体" w:hAnsi="宋体" w:hint="eastAsia"/>
          <w:bCs/>
          <w:sz w:val="24"/>
        </w:rPr>
        <w:t>如下：</w:t>
      </w:r>
    </w:p>
    <w:p w14:paraId="4AEC7300" w14:textId="77777777" w:rsidR="005526F6" w:rsidRDefault="005526F6" w:rsidP="005526F6">
      <w:pPr>
        <w:spacing w:line="360" w:lineRule="auto"/>
        <w:ind w:firstLine="420"/>
        <w:rPr>
          <w:rFonts w:ascii="宋体" w:hAnsi="宋体"/>
          <w:bCs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3"/>
        <w:gridCol w:w="2809"/>
        <w:gridCol w:w="4180"/>
        <w:gridCol w:w="234"/>
      </w:tblGrid>
      <w:tr w:rsidR="004427CD" w14:paraId="5EC3DA7D" w14:textId="77777777">
        <w:trPr>
          <w:gridAfter w:val="1"/>
          <w:wAfter w:w="240" w:type="dxa"/>
          <w:trHeight w:val="594"/>
        </w:trPr>
        <w:tc>
          <w:tcPr>
            <w:tcW w:w="652" w:type="pct"/>
            <w:tcBorders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6C049BF7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  <w:color w:val="000000"/>
                <w:kern w:val="0"/>
              </w:rPr>
            </w:pPr>
            <w:r>
              <w:rPr>
                <w:rFonts w:hint="eastAsia"/>
                <w:b/>
                <w:bCs/>
                <w:caps/>
                <w:color w:val="000000"/>
                <w:szCs w:val="21"/>
              </w:rPr>
              <w:lastRenderedPageBreak/>
              <w:t>序号</w:t>
            </w:r>
          </w:p>
        </w:tc>
        <w:tc>
          <w:tcPr>
            <w:tcW w:w="1691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07E05230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名称</w:t>
            </w:r>
          </w:p>
        </w:tc>
        <w:tc>
          <w:tcPr>
            <w:tcW w:w="2516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43BDADDD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功能</w:t>
            </w:r>
          </w:p>
        </w:tc>
      </w:tr>
      <w:tr w:rsidR="004427CD" w14:paraId="37DF12F3" w14:textId="77777777">
        <w:trPr>
          <w:trHeight w:val="594"/>
        </w:trPr>
        <w:tc>
          <w:tcPr>
            <w:tcW w:w="652" w:type="pct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1AA1DA22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  <w:color w:val="000000"/>
                <w:kern w:val="0"/>
              </w:rPr>
            </w:pPr>
            <w:r>
              <w:rPr>
                <w:rFonts w:hint="eastAsia"/>
                <w:b/>
                <w:bCs/>
                <w:caps/>
                <w:color w:val="000000"/>
                <w:kern w:val="0"/>
              </w:rPr>
              <w:t>1</w:t>
            </w:r>
          </w:p>
        </w:tc>
        <w:tc>
          <w:tcPr>
            <w:tcW w:w="1691" w:type="pct"/>
            <w:shd w:val="clear" w:color="auto" w:fill="F2F2F2"/>
            <w:vAlign w:val="center"/>
          </w:tcPr>
          <w:p w14:paraId="4E3A1355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matrix[N][N]</w:t>
            </w:r>
          </w:p>
        </w:tc>
        <w:tc>
          <w:tcPr>
            <w:tcW w:w="2657" w:type="pct"/>
            <w:gridSpan w:val="2"/>
            <w:shd w:val="clear" w:color="auto" w:fill="F2F2F2"/>
            <w:vAlign w:val="center"/>
          </w:tcPr>
          <w:p w14:paraId="25047A93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有向图的邻接矩阵</w:t>
            </w:r>
          </w:p>
        </w:tc>
      </w:tr>
      <w:tr w:rsidR="004427CD" w14:paraId="39207E47" w14:textId="77777777">
        <w:trPr>
          <w:trHeight w:val="594"/>
        </w:trPr>
        <w:tc>
          <w:tcPr>
            <w:tcW w:w="652" w:type="pct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03E6BAF0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  <w:color w:val="000000"/>
                <w:kern w:val="0"/>
              </w:rPr>
            </w:pPr>
            <w:r>
              <w:rPr>
                <w:rFonts w:hint="eastAsia"/>
                <w:b/>
                <w:bCs/>
                <w:caps/>
                <w:color w:val="000000"/>
                <w:kern w:val="0"/>
              </w:rPr>
              <w:t>2</w:t>
            </w:r>
          </w:p>
        </w:tc>
        <w:tc>
          <w:tcPr>
            <w:tcW w:w="1691" w:type="pct"/>
            <w:shd w:val="clear" w:color="auto" w:fill="auto"/>
            <w:vAlign w:val="center"/>
          </w:tcPr>
          <w:p w14:paraId="459E47AD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Distance[N]</w:t>
            </w:r>
          </w:p>
        </w:tc>
        <w:tc>
          <w:tcPr>
            <w:tcW w:w="2657" w:type="pct"/>
            <w:gridSpan w:val="2"/>
            <w:shd w:val="clear" w:color="auto" w:fill="auto"/>
            <w:vAlign w:val="center"/>
          </w:tcPr>
          <w:p w14:paraId="6430A46B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Dijkstra</w:t>
            </w:r>
            <w:r>
              <w:rPr>
                <w:rFonts w:hint="eastAsia"/>
                <w:b/>
                <w:color w:val="000000"/>
                <w:kern w:val="0"/>
              </w:rPr>
              <w:t>算法最短路径长度</w:t>
            </w:r>
          </w:p>
        </w:tc>
      </w:tr>
      <w:tr w:rsidR="004427CD" w14:paraId="32CD6B8E" w14:textId="77777777">
        <w:trPr>
          <w:trHeight w:val="594"/>
        </w:trPr>
        <w:tc>
          <w:tcPr>
            <w:tcW w:w="652" w:type="pct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2E9948BA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  <w:color w:val="000000"/>
                <w:kern w:val="0"/>
              </w:rPr>
            </w:pPr>
            <w:r>
              <w:rPr>
                <w:rFonts w:hint="eastAsia"/>
                <w:b/>
                <w:bCs/>
                <w:caps/>
                <w:color w:val="000000"/>
                <w:kern w:val="0"/>
              </w:rPr>
              <w:t>3</w:t>
            </w:r>
          </w:p>
        </w:tc>
        <w:tc>
          <w:tcPr>
            <w:tcW w:w="1691" w:type="pct"/>
            <w:shd w:val="clear" w:color="auto" w:fill="F2F2F2"/>
            <w:vAlign w:val="center"/>
          </w:tcPr>
          <w:p w14:paraId="4987E6BB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Path[N]</w:t>
            </w:r>
          </w:p>
        </w:tc>
        <w:tc>
          <w:tcPr>
            <w:tcW w:w="2657" w:type="pct"/>
            <w:gridSpan w:val="2"/>
            <w:shd w:val="clear" w:color="auto" w:fill="F2F2F2"/>
            <w:vAlign w:val="center"/>
          </w:tcPr>
          <w:p w14:paraId="7DAB61A1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Dijkstra</w:t>
            </w:r>
            <w:r>
              <w:rPr>
                <w:rFonts w:hint="eastAsia"/>
                <w:b/>
                <w:color w:val="000000"/>
                <w:kern w:val="0"/>
              </w:rPr>
              <w:t>算法最短路径</w:t>
            </w:r>
          </w:p>
        </w:tc>
      </w:tr>
      <w:tr w:rsidR="004427CD" w14:paraId="2B8BA678" w14:textId="77777777">
        <w:trPr>
          <w:trHeight w:val="594"/>
        </w:trPr>
        <w:tc>
          <w:tcPr>
            <w:tcW w:w="652" w:type="pct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0DA3E90D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4</w:t>
            </w:r>
          </w:p>
        </w:tc>
        <w:tc>
          <w:tcPr>
            <w:tcW w:w="1691" w:type="pct"/>
            <w:shd w:val="clear" w:color="auto" w:fill="auto"/>
            <w:vAlign w:val="center"/>
          </w:tcPr>
          <w:p w14:paraId="64304F9E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A[N][N]</w:t>
            </w:r>
          </w:p>
        </w:tc>
        <w:tc>
          <w:tcPr>
            <w:tcW w:w="2657" w:type="pct"/>
            <w:gridSpan w:val="2"/>
            <w:shd w:val="clear" w:color="auto" w:fill="auto"/>
            <w:vAlign w:val="center"/>
          </w:tcPr>
          <w:p w14:paraId="2C6B4D92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Floyd</w:t>
            </w:r>
            <w:r>
              <w:rPr>
                <w:rFonts w:hint="eastAsia"/>
                <w:b/>
                <w:color w:val="000000"/>
                <w:kern w:val="0"/>
              </w:rPr>
              <w:t>算法最短路径长度</w:t>
            </w:r>
          </w:p>
        </w:tc>
      </w:tr>
      <w:tr w:rsidR="004427CD" w14:paraId="44EB1957" w14:textId="77777777">
        <w:trPr>
          <w:trHeight w:val="594"/>
        </w:trPr>
        <w:tc>
          <w:tcPr>
            <w:tcW w:w="652" w:type="pct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277E0790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  <w:color w:val="000000"/>
                <w:kern w:val="0"/>
              </w:rPr>
            </w:pPr>
            <w:r>
              <w:rPr>
                <w:rFonts w:hint="eastAsia"/>
                <w:b/>
                <w:bCs/>
                <w:caps/>
                <w:color w:val="000000"/>
                <w:kern w:val="0"/>
              </w:rPr>
              <w:t>5</w:t>
            </w:r>
          </w:p>
        </w:tc>
        <w:tc>
          <w:tcPr>
            <w:tcW w:w="1691" w:type="pct"/>
            <w:shd w:val="clear" w:color="auto" w:fill="F2F2F2"/>
            <w:vAlign w:val="center"/>
          </w:tcPr>
          <w:p w14:paraId="28F4DB1B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P[N][N]</w:t>
            </w:r>
          </w:p>
        </w:tc>
        <w:tc>
          <w:tcPr>
            <w:tcW w:w="2657" w:type="pct"/>
            <w:gridSpan w:val="2"/>
            <w:shd w:val="clear" w:color="auto" w:fill="F2F2F2"/>
            <w:vAlign w:val="center"/>
          </w:tcPr>
          <w:p w14:paraId="548672B3" w14:textId="77777777" w:rsidR="001447AC" w:rsidRDefault="001447AC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Floyd</w:t>
            </w:r>
            <w:r>
              <w:rPr>
                <w:rFonts w:hint="eastAsia"/>
                <w:b/>
                <w:color w:val="000000"/>
                <w:kern w:val="0"/>
              </w:rPr>
              <w:t>算法最短路径</w:t>
            </w:r>
          </w:p>
        </w:tc>
      </w:tr>
    </w:tbl>
    <w:p w14:paraId="0A37F00E" w14:textId="77777777" w:rsidR="00F97875" w:rsidRDefault="001447AC" w:rsidP="007E2010">
      <w:pPr>
        <w:numPr>
          <w:ilvl w:val="0"/>
          <w:numId w:val="3"/>
        </w:numPr>
        <w:spacing w:before="240" w:line="360" w:lineRule="auto"/>
        <w:rPr>
          <w:rFonts w:ascii="宋体" w:hAnsi="宋体"/>
          <w:b/>
          <w:sz w:val="24"/>
        </w:rPr>
      </w:pPr>
      <w:r w:rsidRPr="001447AC">
        <w:rPr>
          <w:rFonts w:ascii="宋体" w:hAnsi="宋体" w:hint="eastAsia"/>
          <w:b/>
          <w:sz w:val="24"/>
        </w:rPr>
        <w:t>函数以及</w:t>
      </w:r>
      <w:r>
        <w:rPr>
          <w:rFonts w:ascii="宋体" w:hAnsi="宋体" w:hint="eastAsia"/>
          <w:b/>
          <w:sz w:val="24"/>
        </w:rPr>
        <w:t>其主要功能</w:t>
      </w:r>
      <w:r w:rsidRPr="001447AC">
        <w:rPr>
          <w:rFonts w:ascii="宋体" w:hAnsi="宋体" w:hint="eastAsia"/>
          <w:b/>
          <w:sz w:val="24"/>
        </w:rPr>
        <w:t>：</w:t>
      </w:r>
    </w:p>
    <w:tbl>
      <w:tblPr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91"/>
        <w:gridCol w:w="1852"/>
        <w:gridCol w:w="1689"/>
        <w:gridCol w:w="2814"/>
        <w:gridCol w:w="1049"/>
      </w:tblGrid>
      <w:tr w:rsidR="001447AC" w:rsidRPr="003B5E03" w14:paraId="374FB9F3" w14:textId="77777777" w:rsidTr="005526F6">
        <w:trPr>
          <w:trHeight w:val="397"/>
          <w:jc w:val="center"/>
        </w:trPr>
        <w:tc>
          <w:tcPr>
            <w:tcW w:w="427" w:type="pct"/>
            <w:tcBorders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1F010D93" w14:textId="77777777" w:rsidR="001447AC" w:rsidRPr="003B5E03" w:rsidRDefault="001447AC" w:rsidP="00DF62CF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3B5E03">
              <w:rPr>
                <w:b/>
                <w:bCs/>
                <w:caps/>
                <w:color w:val="000000"/>
                <w:szCs w:val="21"/>
              </w:rPr>
              <w:t>序号</w:t>
            </w:r>
          </w:p>
        </w:tc>
        <w:tc>
          <w:tcPr>
            <w:tcW w:w="1144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067274A2" w14:textId="77777777" w:rsidR="001447AC" w:rsidRPr="003B5E03" w:rsidRDefault="001447AC" w:rsidP="00DF62CF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3B5E03">
              <w:rPr>
                <w:rFonts w:hint="eastAsia"/>
                <w:b/>
                <w:bCs/>
                <w:caps/>
                <w:color w:val="000000"/>
                <w:kern w:val="0"/>
              </w:rPr>
              <w:t>函数名</w:t>
            </w:r>
          </w:p>
        </w:tc>
        <w:tc>
          <w:tcPr>
            <w:tcW w:w="1043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6FF10F1D" w14:textId="77777777" w:rsidR="001447AC" w:rsidRPr="003B5E03" w:rsidRDefault="001447AC" w:rsidP="00DF62CF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3B5E03">
              <w:rPr>
                <w:b/>
                <w:bCs/>
                <w:caps/>
                <w:color w:val="000000"/>
                <w:kern w:val="0"/>
              </w:rPr>
              <w:t>函数功能</w:t>
            </w:r>
          </w:p>
        </w:tc>
        <w:tc>
          <w:tcPr>
            <w:tcW w:w="1738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0DDDC872" w14:textId="77777777" w:rsidR="001447AC" w:rsidRPr="003B5E03" w:rsidRDefault="001447AC" w:rsidP="00DF62CF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3B5E03">
              <w:rPr>
                <w:b/>
                <w:bCs/>
                <w:caps/>
                <w:color w:val="000000"/>
                <w:kern w:val="0"/>
              </w:rPr>
              <w:t>函数参数</w:t>
            </w:r>
          </w:p>
        </w:tc>
        <w:tc>
          <w:tcPr>
            <w:tcW w:w="648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105F691A" w14:textId="77777777" w:rsidR="001447AC" w:rsidRPr="003B5E03" w:rsidRDefault="001447AC" w:rsidP="00DF62CF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3B5E03">
              <w:rPr>
                <w:rFonts w:hint="eastAsia"/>
                <w:b/>
                <w:bCs/>
                <w:caps/>
                <w:color w:val="000000"/>
                <w:kern w:val="0"/>
              </w:rPr>
              <w:t>函数返回值</w:t>
            </w:r>
          </w:p>
        </w:tc>
      </w:tr>
      <w:tr w:rsidR="001447AC" w:rsidRPr="0096355F" w14:paraId="1D3C8C1C" w14:textId="77777777" w:rsidTr="005526F6">
        <w:trPr>
          <w:trHeight w:val="397"/>
          <w:jc w:val="center"/>
        </w:trPr>
        <w:tc>
          <w:tcPr>
            <w:tcW w:w="427" w:type="pct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089D7F44" w14:textId="77777777" w:rsidR="001447AC" w:rsidRPr="0096355F" w:rsidRDefault="001447AC" w:rsidP="001447AC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96355F">
              <w:rPr>
                <w:rFonts w:hint="eastAsia"/>
                <w:b/>
                <w:bCs/>
                <w:caps/>
                <w:color w:val="000000"/>
                <w:kern w:val="0"/>
              </w:rPr>
              <w:t>1</w:t>
            </w:r>
          </w:p>
        </w:tc>
        <w:tc>
          <w:tcPr>
            <w:tcW w:w="1144" w:type="pct"/>
            <w:shd w:val="clear" w:color="auto" w:fill="F2F2F2"/>
            <w:vAlign w:val="center"/>
          </w:tcPr>
          <w:p w14:paraId="1D27FAF8" w14:textId="77777777" w:rsidR="001447AC" w:rsidRPr="0096355F" w:rsidRDefault="001447AC" w:rsidP="001447AC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proofErr w:type="gramStart"/>
            <w:r w:rsidRPr="001447AC">
              <w:rPr>
                <w:b/>
                <w:color w:val="000000"/>
                <w:kern w:val="0"/>
              </w:rPr>
              <w:t>Dijkstra</w:t>
            </w:r>
            <w:r>
              <w:rPr>
                <w:rFonts w:hint="eastAsia"/>
                <w:b/>
                <w:color w:val="000000"/>
                <w:kern w:val="0"/>
              </w:rPr>
              <w:t>(</w:t>
            </w:r>
            <w:r>
              <w:rPr>
                <w:b/>
                <w:color w:val="000000"/>
                <w:kern w:val="0"/>
              </w:rPr>
              <w:t xml:space="preserve"> )</w:t>
            </w:r>
            <w:proofErr w:type="gramEnd"/>
          </w:p>
        </w:tc>
        <w:tc>
          <w:tcPr>
            <w:tcW w:w="1043" w:type="pct"/>
            <w:shd w:val="clear" w:color="auto" w:fill="F2F2F2"/>
            <w:vAlign w:val="center"/>
          </w:tcPr>
          <w:p w14:paraId="21D3B677" w14:textId="77777777" w:rsidR="001447AC" w:rsidRPr="0096355F" w:rsidRDefault="001447AC" w:rsidP="001447AC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 w:rsidRPr="00F97875">
              <w:rPr>
                <w:b/>
                <w:color w:val="000000"/>
                <w:kern w:val="0"/>
              </w:rPr>
              <w:t>Dijkstra</w:t>
            </w:r>
            <w:r>
              <w:rPr>
                <w:rFonts w:hint="eastAsia"/>
                <w:b/>
                <w:color w:val="000000"/>
                <w:kern w:val="0"/>
              </w:rPr>
              <w:t>最短路径算法</w:t>
            </w:r>
          </w:p>
        </w:tc>
        <w:tc>
          <w:tcPr>
            <w:tcW w:w="1738" w:type="pct"/>
            <w:shd w:val="clear" w:color="auto" w:fill="F2F2F2"/>
            <w:vAlign w:val="center"/>
          </w:tcPr>
          <w:p w14:paraId="520BB9D0" w14:textId="77777777" w:rsidR="001447AC" w:rsidRPr="0096355F" w:rsidRDefault="001447AC" w:rsidP="001447AC">
            <w:pPr>
              <w:autoSpaceDE w:val="0"/>
              <w:autoSpaceDN w:val="0"/>
              <w:adjustRightInd w:val="0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源点</w:t>
            </w:r>
            <w:proofErr w:type="spellStart"/>
            <w:r w:rsidRPr="001447AC">
              <w:rPr>
                <w:b/>
                <w:color w:val="000000"/>
                <w:kern w:val="0"/>
              </w:rPr>
              <w:t>i</w:t>
            </w:r>
            <w:proofErr w:type="spellEnd"/>
            <w:r>
              <w:rPr>
                <w:rFonts w:hint="eastAsia"/>
                <w:b/>
                <w:color w:val="000000"/>
                <w:kern w:val="0"/>
              </w:rPr>
              <w:t>，最短距离</w:t>
            </w:r>
            <w:r w:rsidRPr="001447AC">
              <w:rPr>
                <w:b/>
                <w:color w:val="000000"/>
                <w:kern w:val="0"/>
              </w:rPr>
              <w:t>Distance[N],</w:t>
            </w:r>
            <w:r>
              <w:rPr>
                <w:rFonts w:hint="eastAsia"/>
                <w:b/>
                <w:color w:val="000000"/>
                <w:kern w:val="0"/>
              </w:rPr>
              <w:t>最短路径</w:t>
            </w:r>
            <w:r w:rsidRPr="001447AC">
              <w:rPr>
                <w:b/>
                <w:color w:val="000000"/>
                <w:kern w:val="0"/>
              </w:rPr>
              <w:t xml:space="preserve">Path[N], </w:t>
            </w:r>
            <w:r>
              <w:rPr>
                <w:rFonts w:hint="eastAsia"/>
                <w:b/>
                <w:color w:val="000000"/>
                <w:kern w:val="0"/>
              </w:rPr>
              <w:t>邻接矩阵</w:t>
            </w:r>
            <w:r w:rsidRPr="001447AC">
              <w:rPr>
                <w:b/>
                <w:color w:val="000000"/>
                <w:kern w:val="0"/>
              </w:rPr>
              <w:t>matrix[][N]</w:t>
            </w:r>
          </w:p>
        </w:tc>
        <w:tc>
          <w:tcPr>
            <w:tcW w:w="648" w:type="pct"/>
            <w:shd w:val="clear" w:color="auto" w:fill="F2F2F2"/>
            <w:vAlign w:val="center"/>
          </w:tcPr>
          <w:p w14:paraId="26E43E73" w14:textId="77777777" w:rsidR="001447AC" w:rsidRPr="0096355F" w:rsidRDefault="001447AC" w:rsidP="001447AC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 w:rsidRPr="0096355F">
              <w:rPr>
                <w:rFonts w:hint="eastAsia"/>
                <w:b/>
                <w:color w:val="000000"/>
                <w:kern w:val="0"/>
              </w:rPr>
              <w:t>无</w:t>
            </w:r>
          </w:p>
        </w:tc>
      </w:tr>
      <w:tr w:rsidR="001447AC" w:rsidRPr="0096355F" w14:paraId="007D3AB5" w14:textId="77777777" w:rsidTr="005526F6">
        <w:trPr>
          <w:trHeight w:val="397"/>
          <w:jc w:val="center"/>
        </w:trPr>
        <w:tc>
          <w:tcPr>
            <w:tcW w:w="427" w:type="pct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36D7C8D7" w14:textId="77777777" w:rsidR="001447AC" w:rsidRPr="0096355F" w:rsidRDefault="001447AC" w:rsidP="001447AC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96355F">
              <w:rPr>
                <w:rFonts w:hint="eastAsia"/>
                <w:b/>
                <w:bCs/>
                <w:caps/>
                <w:color w:val="000000"/>
                <w:kern w:val="0"/>
              </w:rPr>
              <w:t>2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0F40C291" w14:textId="77777777" w:rsidR="001447AC" w:rsidRPr="0096355F" w:rsidRDefault="001447AC" w:rsidP="001447AC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proofErr w:type="gramStart"/>
            <w:r w:rsidRPr="001447AC">
              <w:rPr>
                <w:b/>
                <w:color w:val="000000"/>
                <w:kern w:val="0"/>
              </w:rPr>
              <w:t>Floyd</w:t>
            </w:r>
            <w:r>
              <w:rPr>
                <w:b/>
                <w:color w:val="000000"/>
                <w:kern w:val="0"/>
              </w:rPr>
              <w:t>( )</w:t>
            </w:r>
            <w:proofErr w:type="gramEnd"/>
          </w:p>
        </w:tc>
        <w:tc>
          <w:tcPr>
            <w:tcW w:w="1043" w:type="pct"/>
            <w:shd w:val="clear" w:color="auto" w:fill="auto"/>
            <w:vAlign w:val="center"/>
          </w:tcPr>
          <w:p w14:paraId="4274DBB7" w14:textId="77777777" w:rsidR="001447AC" w:rsidRPr="0096355F" w:rsidRDefault="001447AC" w:rsidP="001447AC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 w:rsidRPr="001447AC">
              <w:rPr>
                <w:b/>
                <w:color w:val="000000"/>
                <w:kern w:val="0"/>
              </w:rPr>
              <w:t>Floyd</w:t>
            </w:r>
            <w:r>
              <w:rPr>
                <w:rFonts w:hint="eastAsia"/>
                <w:b/>
                <w:color w:val="000000"/>
                <w:kern w:val="0"/>
              </w:rPr>
              <w:t>最短路径算法</w:t>
            </w:r>
          </w:p>
        </w:tc>
        <w:tc>
          <w:tcPr>
            <w:tcW w:w="1738" w:type="pct"/>
            <w:shd w:val="clear" w:color="auto" w:fill="auto"/>
            <w:vAlign w:val="center"/>
          </w:tcPr>
          <w:p w14:paraId="181DC750" w14:textId="77777777" w:rsidR="001447AC" w:rsidRPr="0096355F" w:rsidRDefault="005526F6" w:rsidP="001447AC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最短距离</w:t>
            </w:r>
            <w:r w:rsidR="001447AC" w:rsidRPr="001447AC">
              <w:rPr>
                <w:b/>
                <w:color w:val="000000"/>
                <w:kern w:val="0"/>
              </w:rPr>
              <w:t>A[][N]</w:t>
            </w:r>
            <w:r>
              <w:rPr>
                <w:rFonts w:hint="eastAsia"/>
                <w:b/>
                <w:color w:val="000000"/>
                <w:kern w:val="0"/>
              </w:rPr>
              <w:t>，最短路径</w:t>
            </w:r>
            <w:r w:rsidR="001447AC" w:rsidRPr="001447AC">
              <w:rPr>
                <w:b/>
                <w:color w:val="000000"/>
                <w:kern w:val="0"/>
              </w:rPr>
              <w:t xml:space="preserve"> P[][N]</w:t>
            </w:r>
            <w:r>
              <w:rPr>
                <w:rFonts w:hint="eastAsia"/>
                <w:b/>
                <w:color w:val="000000"/>
                <w:kern w:val="0"/>
              </w:rPr>
              <w:t>，邻接矩阵</w:t>
            </w:r>
            <w:r w:rsidR="001447AC" w:rsidRPr="001447AC">
              <w:rPr>
                <w:b/>
                <w:color w:val="000000"/>
                <w:kern w:val="0"/>
              </w:rPr>
              <w:t>matrix[][N]</w:t>
            </w:r>
          </w:p>
        </w:tc>
        <w:tc>
          <w:tcPr>
            <w:tcW w:w="648" w:type="pct"/>
            <w:shd w:val="clear" w:color="auto" w:fill="auto"/>
            <w:vAlign w:val="center"/>
          </w:tcPr>
          <w:p w14:paraId="4973F4A5" w14:textId="77777777" w:rsidR="001447AC" w:rsidRPr="0096355F" w:rsidRDefault="001447AC" w:rsidP="001447AC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无</w:t>
            </w:r>
          </w:p>
        </w:tc>
      </w:tr>
      <w:tr w:rsidR="001447AC" w:rsidRPr="0096355F" w14:paraId="090D2FD4" w14:textId="77777777" w:rsidTr="005526F6">
        <w:trPr>
          <w:trHeight w:val="397"/>
          <w:jc w:val="center"/>
        </w:trPr>
        <w:tc>
          <w:tcPr>
            <w:tcW w:w="427" w:type="pct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5F41E048" w14:textId="77777777" w:rsidR="001447AC" w:rsidRPr="0096355F" w:rsidRDefault="001447AC" w:rsidP="001447AC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96355F">
              <w:rPr>
                <w:rFonts w:hint="eastAsia"/>
                <w:b/>
                <w:bCs/>
                <w:caps/>
                <w:color w:val="000000"/>
                <w:kern w:val="0"/>
              </w:rPr>
              <w:t>3</w:t>
            </w:r>
          </w:p>
        </w:tc>
        <w:tc>
          <w:tcPr>
            <w:tcW w:w="1144" w:type="pct"/>
            <w:shd w:val="clear" w:color="auto" w:fill="F2F2F2"/>
            <w:vAlign w:val="center"/>
          </w:tcPr>
          <w:p w14:paraId="7D4622A4" w14:textId="77777777" w:rsidR="001447AC" w:rsidRPr="0096355F" w:rsidRDefault="001447AC" w:rsidP="001447AC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 w:rsidRPr="001447AC">
              <w:rPr>
                <w:b/>
                <w:color w:val="000000"/>
                <w:kern w:val="0"/>
              </w:rPr>
              <w:t>Dijkstra_show_</w:t>
            </w:r>
            <w:proofErr w:type="gramStart"/>
            <w:r w:rsidRPr="001447AC">
              <w:rPr>
                <w:b/>
                <w:color w:val="000000"/>
                <w:kern w:val="0"/>
              </w:rPr>
              <w:t>path</w:t>
            </w:r>
            <w:r>
              <w:rPr>
                <w:b/>
                <w:color w:val="000000"/>
                <w:kern w:val="0"/>
              </w:rPr>
              <w:t>(</w:t>
            </w:r>
            <w:proofErr w:type="gramEnd"/>
            <w:r>
              <w:rPr>
                <w:b/>
                <w:color w:val="000000"/>
                <w:kern w:val="0"/>
              </w:rPr>
              <w:t>)</w:t>
            </w:r>
          </w:p>
        </w:tc>
        <w:tc>
          <w:tcPr>
            <w:tcW w:w="1043" w:type="pct"/>
            <w:shd w:val="clear" w:color="auto" w:fill="F2F2F2"/>
            <w:vAlign w:val="center"/>
          </w:tcPr>
          <w:p w14:paraId="06ABD5E2" w14:textId="77777777" w:rsidR="001447AC" w:rsidRPr="0096355F" w:rsidRDefault="001447AC" w:rsidP="001447AC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展示</w:t>
            </w:r>
            <w:r w:rsidRPr="00F97875">
              <w:rPr>
                <w:b/>
                <w:color w:val="000000"/>
                <w:kern w:val="0"/>
              </w:rPr>
              <w:t>Dijkstra</w:t>
            </w:r>
            <w:r>
              <w:rPr>
                <w:rFonts w:hint="eastAsia"/>
                <w:b/>
                <w:color w:val="000000"/>
                <w:kern w:val="0"/>
              </w:rPr>
              <w:t>算法最短路径</w:t>
            </w:r>
          </w:p>
        </w:tc>
        <w:tc>
          <w:tcPr>
            <w:tcW w:w="1738" w:type="pct"/>
            <w:shd w:val="clear" w:color="auto" w:fill="F2F2F2"/>
            <w:vAlign w:val="center"/>
          </w:tcPr>
          <w:p w14:paraId="0938EC96" w14:textId="77777777" w:rsidR="001447AC" w:rsidRPr="0096355F" w:rsidRDefault="005526F6" w:rsidP="001447AC">
            <w:pPr>
              <w:autoSpaceDE w:val="0"/>
              <w:autoSpaceDN w:val="0"/>
              <w:adjustRightInd w:val="0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起点</w:t>
            </w:r>
            <w:r w:rsidR="001447AC" w:rsidRPr="001447AC">
              <w:rPr>
                <w:b/>
                <w:color w:val="000000"/>
                <w:kern w:val="0"/>
              </w:rPr>
              <w:t>u</w:t>
            </w:r>
            <w:r>
              <w:rPr>
                <w:rFonts w:hint="eastAsia"/>
                <w:b/>
                <w:color w:val="000000"/>
                <w:kern w:val="0"/>
              </w:rPr>
              <w:t>，终点</w:t>
            </w:r>
            <w:r w:rsidR="001447AC" w:rsidRPr="001447AC">
              <w:rPr>
                <w:b/>
                <w:color w:val="000000"/>
                <w:kern w:val="0"/>
              </w:rPr>
              <w:t>v,</w:t>
            </w:r>
            <w:r>
              <w:rPr>
                <w:rFonts w:hint="eastAsia"/>
                <w:b/>
                <w:color w:val="000000"/>
                <w:kern w:val="0"/>
              </w:rPr>
              <w:t xml:space="preserve"> </w:t>
            </w:r>
            <w:r>
              <w:rPr>
                <w:rFonts w:hint="eastAsia"/>
                <w:b/>
                <w:color w:val="000000"/>
                <w:kern w:val="0"/>
              </w:rPr>
              <w:t>最短距离</w:t>
            </w:r>
            <w:r w:rsidR="001447AC" w:rsidRPr="001447AC">
              <w:rPr>
                <w:b/>
                <w:color w:val="000000"/>
                <w:kern w:val="0"/>
              </w:rPr>
              <w:t>Distance[]</w:t>
            </w:r>
            <w:r>
              <w:rPr>
                <w:rFonts w:hint="eastAsia"/>
                <w:b/>
                <w:color w:val="000000"/>
                <w:kern w:val="0"/>
              </w:rPr>
              <w:t>，最短路径</w:t>
            </w:r>
            <w:r w:rsidR="001447AC" w:rsidRPr="001447AC">
              <w:rPr>
                <w:b/>
                <w:color w:val="000000"/>
                <w:kern w:val="0"/>
              </w:rPr>
              <w:t>Path[]</w:t>
            </w:r>
          </w:p>
        </w:tc>
        <w:tc>
          <w:tcPr>
            <w:tcW w:w="648" w:type="pct"/>
            <w:shd w:val="clear" w:color="auto" w:fill="F2F2F2"/>
            <w:vAlign w:val="center"/>
          </w:tcPr>
          <w:p w14:paraId="67D8F3C8" w14:textId="77777777" w:rsidR="001447AC" w:rsidRPr="0096355F" w:rsidRDefault="001447AC" w:rsidP="001447AC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无</w:t>
            </w:r>
          </w:p>
        </w:tc>
      </w:tr>
      <w:tr w:rsidR="001447AC" w:rsidRPr="0096355F" w14:paraId="48813775" w14:textId="77777777" w:rsidTr="005526F6">
        <w:trPr>
          <w:trHeight w:val="397"/>
          <w:jc w:val="center"/>
        </w:trPr>
        <w:tc>
          <w:tcPr>
            <w:tcW w:w="427" w:type="pct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59F08845" w14:textId="77777777" w:rsidR="001447AC" w:rsidRPr="0096355F" w:rsidRDefault="001447AC" w:rsidP="001447AC">
            <w:pPr>
              <w:autoSpaceDE w:val="0"/>
              <w:autoSpaceDN w:val="0"/>
              <w:adjustRightInd w:val="0"/>
              <w:jc w:val="left"/>
              <w:rPr>
                <w:b/>
                <w:bCs/>
                <w:caps/>
                <w:color w:val="000000"/>
                <w:kern w:val="0"/>
              </w:rPr>
            </w:pPr>
            <w:r w:rsidRPr="0096355F">
              <w:rPr>
                <w:rFonts w:hint="eastAsia"/>
                <w:b/>
                <w:bCs/>
                <w:caps/>
                <w:color w:val="000000"/>
                <w:kern w:val="0"/>
              </w:rPr>
              <w:t>4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7BA89801" w14:textId="77777777" w:rsidR="001447AC" w:rsidRPr="0096355F" w:rsidRDefault="001447AC" w:rsidP="001447AC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 w:rsidRPr="001447AC">
              <w:rPr>
                <w:b/>
                <w:color w:val="000000"/>
                <w:kern w:val="0"/>
              </w:rPr>
              <w:t>Floyd_show_</w:t>
            </w:r>
            <w:proofErr w:type="gramStart"/>
            <w:r w:rsidRPr="001447AC">
              <w:rPr>
                <w:b/>
                <w:color w:val="000000"/>
                <w:kern w:val="0"/>
              </w:rPr>
              <w:t>path</w:t>
            </w:r>
            <w:r>
              <w:rPr>
                <w:b/>
                <w:color w:val="000000"/>
                <w:kern w:val="0"/>
              </w:rPr>
              <w:t>( )</w:t>
            </w:r>
            <w:proofErr w:type="gramEnd"/>
          </w:p>
        </w:tc>
        <w:tc>
          <w:tcPr>
            <w:tcW w:w="1043" w:type="pct"/>
            <w:shd w:val="clear" w:color="auto" w:fill="auto"/>
            <w:vAlign w:val="center"/>
          </w:tcPr>
          <w:p w14:paraId="0DDC4F82" w14:textId="77777777" w:rsidR="001447AC" w:rsidRPr="0096355F" w:rsidRDefault="001447AC" w:rsidP="001447AC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展示</w:t>
            </w:r>
            <w:r w:rsidRPr="001447AC">
              <w:rPr>
                <w:b/>
                <w:color w:val="000000"/>
                <w:kern w:val="0"/>
              </w:rPr>
              <w:t>Floyd</w:t>
            </w:r>
            <w:r>
              <w:rPr>
                <w:rFonts w:hint="eastAsia"/>
                <w:b/>
                <w:color w:val="000000"/>
                <w:kern w:val="0"/>
              </w:rPr>
              <w:t>算法最短路径</w:t>
            </w:r>
          </w:p>
        </w:tc>
        <w:tc>
          <w:tcPr>
            <w:tcW w:w="1738" w:type="pct"/>
            <w:shd w:val="clear" w:color="auto" w:fill="auto"/>
            <w:vAlign w:val="center"/>
          </w:tcPr>
          <w:p w14:paraId="57E2EC7E" w14:textId="77777777" w:rsidR="001447AC" w:rsidRPr="0096355F" w:rsidRDefault="005526F6" w:rsidP="001447AC">
            <w:pPr>
              <w:autoSpaceDE w:val="0"/>
              <w:autoSpaceDN w:val="0"/>
              <w:adjustRightInd w:val="0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起点</w:t>
            </w:r>
            <w:proofErr w:type="spellStart"/>
            <w:r w:rsidR="001447AC" w:rsidRPr="001447AC">
              <w:rPr>
                <w:b/>
                <w:color w:val="000000"/>
                <w:kern w:val="0"/>
              </w:rPr>
              <w:t>i</w:t>
            </w:r>
            <w:proofErr w:type="spellEnd"/>
            <w:r>
              <w:rPr>
                <w:rFonts w:hint="eastAsia"/>
                <w:b/>
                <w:color w:val="000000"/>
                <w:kern w:val="0"/>
              </w:rPr>
              <w:t>，终点</w:t>
            </w:r>
            <w:r w:rsidR="001447AC" w:rsidRPr="001447AC">
              <w:rPr>
                <w:b/>
                <w:color w:val="000000"/>
                <w:kern w:val="0"/>
              </w:rPr>
              <w:t>c</w:t>
            </w:r>
            <w:r w:rsidRPr="001447AC">
              <w:rPr>
                <w:b/>
                <w:color w:val="000000"/>
                <w:kern w:val="0"/>
              </w:rPr>
              <w:t>,</w:t>
            </w:r>
            <w:r>
              <w:rPr>
                <w:rFonts w:hint="eastAsia"/>
                <w:b/>
                <w:color w:val="000000"/>
                <w:kern w:val="0"/>
              </w:rPr>
              <w:t xml:space="preserve"> </w:t>
            </w:r>
            <w:r>
              <w:rPr>
                <w:rFonts w:hint="eastAsia"/>
                <w:b/>
                <w:color w:val="000000"/>
                <w:kern w:val="0"/>
              </w:rPr>
              <w:t>最短距离</w:t>
            </w:r>
            <w:r w:rsidR="001447AC" w:rsidRPr="001447AC">
              <w:rPr>
                <w:b/>
                <w:color w:val="000000"/>
                <w:kern w:val="0"/>
              </w:rPr>
              <w:t>A[][N]</w:t>
            </w:r>
            <w:r>
              <w:rPr>
                <w:rFonts w:hint="eastAsia"/>
                <w:b/>
                <w:color w:val="000000"/>
                <w:kern w:val="0"/>
              </w:rPr>
              <w:t xml:space="preserve"> </w:t>
            </w:r>
            <w:r>
              <w:rPr>
                <w:rFonts w:hint="eastAsia"/>
                <w:b/>
                <w:color w:val="000000"/>
                <w:kern w:val="0"/>
              </w:rPr>
              <w:t>，最短路径</w:t>
            </w:r>
            <w:r w:rsidR="001447AC" w:rsidRPr="001447AC">
              <w:rPr>
                <w:b/>
                <w:color w:val="000000"/>
                <w:kern w:val="0"/>
              </w:rPr>
              <w:t>P[][N]</w:t>
            </w:r>
          </w:p>
        </w:tc>
        <w:tc>
          <w:tcPr>
            <w:tcW w:w="648" w:type="pct"/>
            <w:shd w:val="clear" w:color="auto" w:fill="auto"/>
            <w:vAlign w:val="center"/>
          </w:tcPr>
          <w:p w14:paraId="37977571" w14:textId="77777777" w:rsidR="001447AC" w:rsidRPr="0096355F" w:rsidRDefault="001447AC" w:rsidP="001447AC">
            <w:pPr>
              <w:autoSpaceDE w:val="0"/>
              <w:autoSpaceDN w:val="0"/>
              <w:adjustRightInd w:val="0"/>
              <w:jc w:val="left"/>
              <w:rPr>
                <w:b/>
                <w:color w:val="000000"/>
                <w:kern w:val="0"/>
              </w:rPr>
            </w:pPr>
            <w:r>
              <w:rPr>
                <w:rFonts w:hint="eastAsia"/>
                <w:b/>
                <w:color w:val="000000"/>
                <w:kern w:val="0"/>
              </w:rPr>
              <w:t>无</w:t>
            </w:r>
          </w:p>
        </w:tc>
      </w:tr>
    </w:tbl>
    <w:p w14:paraId="20396151" w14:textId="77777777" w:rsidR="005526F6" w:rsidRPr="00585D0F" w:rsidRDefault="005526F6" w:rsidP="005526F6">
      <w:pPr>
        <w:pStyle w:val="a8"/>
        <w:numPr>
          <w:ilvl w:val="0"/>
          <w:numId w:val="4"/>
        </w:numPr>
        <w:spacing w:before="240" w:line="360" w:lineRule="auto"/>
        <w:ind w:firstLineChars="0"/>
        <w:rPr>
          <w:rFonts w:ascii="宋体" w:hAnsi="宋体"/>
          <w:b/>
          <w:sz w:val="24"/>
        </w:rPr>
      </w:pPr>
      <w:r w:rsidRPr="00585D0F">
        <w:rPr>
          <w:rFonts w:ascii="宋体" w:hAnsi="宋体" w:hint="eastAsia"/>
          <w:b/>
          <w:sz w:val="24"/>
        </w:rPr>
        <w:t>核心算法的主要步骤：</w:t>
      </w:r>
    </w:p>
    <w:p w14:paraId="545723C9" w14:textId="238CC4DC" w:rsidR="001447AC" w:rsidRDefault="005526F6" w:rsidP="005526F6">
      <w:pPr>
        <w:numPr>
          <w:ilvl w:val="0"/>
          <w:numId w:val="5"/>
        </w:numPr>
        <w:spacing w:line="360" w:lineRule="auto"/>
        <w:rPr>
          <w:b/>
          <w:color w:val="000000"/>
          <w:kern w:val="0"/>
          <w:sz w:val="24"/>
        </w:rPr>
      </w:pPr>
      <w:r w:rsidRPr="005526F6">
        <w:rPr>
          <w:b/>
          <w:color w:val="000000"/>
          <w:kern w:val="0"/>
          <w:sz w:val="24"/>
        </w:rPr>
        <w:t>Dijkstra</w:t>
      </w:r>
      <w:r w:rsidRPr="005526F6">
        <w:rPr>
          <w:rFonts w:hint="eastAsia"/>
          <w:b/>
          <w:color w:val="000000"/>
          <w:kern w:val="0"/>
          <w:sz w:val="24"/>
        </w:rPr>
        <w:t>最短路径算法</w:t>
      </w:r>
    </w:p>
    <w:p w14:paraId="6A68E012" w14:textId="4C6823D7" w:rsidR="007E2010" w:rsidRPr="007E2010" w:rsidRDefault="007E2010" w:rsidP="007E2010">
      <w:pPr>
        <w:pStyle w:val="a8"/>
        <w:spacing w:line="360" w:lineRule="auto"/>
        <w:ind w:firstLineChars="0" w:firstLine="0"/>
        <w:rPr>
          <w:b/>
          <w:color w:val="000000"/>
          <w:kern w:val="0"/>
          <w:sz w:val="24"/>
        </w:rPr>
      </w:pPr>
      <w:r w:rsidRPr="007E2010">
        <w:rPr>
          <w:b/>
          <w:color w:val="000000"/>
          <w:kern w:val="0"/>
          <w:sz w:val="24"/>
        </w:rPr>
        <w:t>Dijkstra</w:t>
      </w:r>
      <w:r w:rsidRPr="007E2010">
        <w:rPr>
          <w:rFonts w:hint="eastAsia"/>
          <w:b/>
          <w:color w:val="000000"/>
          <w:kern w:val="0"/>
          <w:sz w:val="24"/>
        </w:rPr>
        <w:t>最短路径算法主要流程图如下：</w:t>
      </w:r>
    </w:p>
    <w:p w14:paraId="2E04BB2D" w14:textId="77777777" w:rsidR="005526F6" w:rsidRPr="005526F6" w:rsidRDefault="003404FE" w:rsidP="005526F6">
      <w:pPr>
        <w:spacing w:line="360" w:lineRule="auto"/>
        <w:jc w:val="center"/>
        <w:rPr>
          <w:bCs/>
          <w:color w:val="000000"/>
          <w:kern w:val="0"/>
          <w:sz w:val="24"/>
        </w:rPr>
      </w:pPr>
      <w:r>
        <w:rPr>
          <w:bCs/>
          <w:noProof/>
          <w:color w:val="000000"/>
          <w:kern w:val="0"/>
          <w:sz w:val="24"/>
        </w:rPr>
        <w:drawing>
          <wp:inline distT="0" distB="0" distL="0" distR="0" wp14:anchorId="79EB3BEA" wp14:editId="033336C3">
            <wp:extent cx="2292337" cy="254923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51" b="6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677" cy="256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D984" w14:textId="4B9ACEB0" w:rsidR="005526F6" w:rsidRPr="007E2010" w:rsidRDefault="005526F6" w:rsidP="005526F6">
      <w:pPr>
        <w:numPr>
          <w:ilvl w:val="0"/>
          <w:numId w:val="5"/>
        </w:numPr>
        <w:spacing w:line="360" w:lineRule="auto"/>
        <w:rPr>
          <w:b/>
          <w:color w:val="000000"/>
          <w:kern w:val="0"/>
          <w:sz w:val="32"/>
          <w:szCs w:val="32"/>
        </w:rPr>
      </w:pPr>
      <w:r w:rsidRPr="005526F6">
        <w:rPr>
          <w:b/>
          <w:color w:val="000000"/>
          <w:kern w:val="0"/>
          <w:sz w:val="24"/>
          <w:szCs w:val="32"/>
        </w:rPr>
        <w:lastRenderedPageBreak/>
        <w:t>Floyd</w:t>
      </w:r>
      <w:r w:rsidRPr="005526F6">
        <w:rPr>
          <w:rFonts w:hint="eastAsia"/>
          <w:b/>
          <w:color w:val="000000"/>
          <w:kern w:val="0"/>
          <w:sz w:val="24"/>
          <w:szCs w:val="32"/>
        </w:rPr>
        <w:t>最短路径算法</w:t>
      </w:r>
    </w:p>
    <w:p w14:paraId="0CF80152" w14:textId="5CB0CF2E" w:rsidR="007E2010" w:rsidRPr="007E2010" w:rsidRDefault="007E2010" w:rsidP="007E2010">
      <w:pPr>
        <w:pStyle w:val="a8"/>
        <w:spacing w:line="360" w:lineRule="auto"/>
        <w:ind w:firstLineChars="0" w:firstLine="0"/>
        <w:rPr>
          <w:b/>
          <w:color w:val="000000"/>
          <w:kern w:val="0"/>
          <w:sz w:val="24"/>
        </w:rPr>
      </w:pPr>
      <w:r w:rsidRPr="005526F6">
        <w:rPr>
          <w:b/>
          <w:color w:val="000000"/>
          <w:kern w:val="0"/>
          <w:sz w:val="24"/>
          <w:szCs w:val="32"/>
        </w:rPr>
        <w:t>Floyd</w:t>
      </w:r>
      <w:r w:rsidRPr="007E2010">
        <w:rPr>
          <w:rFonts w:hint="eastAsia"/>
          <w:b/>
          <w:color w:val="000000"/>
          <w:kern w:val="0"/>
          <w:sz w:val="24"/>
        </w:rPr>
        <w:t>最短路径算法主要流程图如下：</w:t>
      </w:r>
    </w:p>
    <w:p w14:paraId="07486E1B" w14:textId="77777777" w:rsidR="005526F6" w:rsidRPr="005526F6" w:rsidRDefault="003404FE" w:rsidP="005526F6">
      <w:pPr>
        <w:spacing w:line="360" w:lineRule="auto"/>
        <w:jc w:val="center"/>
        <w:rPr>
          <w:b/>
          <w:color w:val="000000"/>
          <w:kern w:val="0"/>
          <w:sz w:val="32"/>
          <w:szCs w:val="32"/>
        </w:rPr>
      </w:pPr>
      <w:r>
        <w:rPr>
          <w:b/>
          <w:noProof/>
          <w:color w:val="000000"/>
          <w:kern w:val="0"/>
          <w:sz w:val="32"/>
          <w:szCs w:val="32"/>
        </w:rPr>
        <w:drawing>
          <wp:inline distT="0" distB="0" distL="0" distR="0" wp14:anchorId="08EF56BF" wp14:editId="60DF8566">
            <wp:extent cx="284988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AA6D" w14:textId="0609094E" w:rsidR="005526F6" w:rsidRDefault="005526F6" w:rsidP="005526F6">
      <w:pPr>
        <w:numPr>
          <w:ilvl w:val="0"/>
          <w:numId w:val="5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最短路径的展示</w:t>
      </w:r>
    </w:p>
    <w:p w14:paraId="23B6B6E6" w14:textId="25FDAE88" w:rsidR="007E2010" w:rsidRDefault="007E2010" w:rsidP="00E672FA">
      <w:pPr>
        <w:spacing w:line="360" w:lineRule="auto"/>
        <w:ind w:firstLineChars="200" w:firstLine="480"/>
        <w:rPr>
          <w:bCs/>
          <w:color w:val="000000"/>
          <w:kern w:val="0"/>
          <w:sz w:val="24"/>
        </w:rPr>
      </w:pPr>
      <w:r w:rsidRPr="007E2010">
        <w:rPr>
          <w:rFonts w:ascii="宋体" w:hAnsi="宋体" w:hint="eastAsia"/>
          <w:bCs/>
          <w:sz w:val="24"/>
        </w:rPr>
        <w:t>在</w:t>
      </w:r>
      <w:r w:rsidRPr="007E2010">
        <w:rPr>
          <w:bCs/>
          <w:color w:val="000000"/>
          <w:kern w:val="0"/>
          <w:sz w:val="24"/>
        </w:rPr>
        <w:t>Dijkstra</w:t>
      </w:r>
      <w:r w:rsidRPr="007E2010">
        <w:rPr>
          <w:rFonts w:hint="eastAsia"/>
          <w:bCs/>
          <w:color w:val="000000"/>
          <w:kern w:val="0"/>
          <w:sz w:val="24"/>
        </w:rPr>
        <w:t>最短路径算法</w:t>
      </w:r>
      <w:r>
        <w:rPr>
          <w:rFonts w:hint="eastAsia"/>
          <w:bCs/>
          <w:color w:val="000000"/>
          <w:kern w:val="0"/>
          <w:sz w:val="24"/>
        </w:rPr>
        <w:t>中，</w:t>
      </w:r>
      <w:r w:rsidR="005524DC" w:rsidRPr="007E2010">
        <w:rPr>
          <w:rFonts w:ascii="宋体" w:hAnsi="宋体" w:hint="eastAsia"/>
          <w:bCs/>
          <w:sz w:val="24"/>
        </w:rPr>
        <w:t>基于</w:t>
      </w:r>
      <w:proofErr w:type="gramStart"/>
      <w:r w:rsidR="005524DC" w:rsidRPr="007E2010">
        <w:rPr>
          <w:rFonts w:ascii="宋体" w:hAnsi="宋体" w:hint="eastAsia"/>
          <w:bCs/>
          <w:sz w:val="24"/>
        </w:rPr>
        <w:t>栈</w:t>
      </w:r>
      <w:proofErr w:type="gramEnd"/>
      <w:r w:rsidR="005524DC" w:rsidRPr="007E2010">
        <w:rPr>
          <w:rFonts w:ascii="宋体" w:hAnsi="宋体" w:hint="eastAsia"/>
          <w:bCs/>
          <w:sz w:val="24"/>
        </w:rPr>
        <w:t>的数据结构，</w:t>
      </w:r>
      <w:r>
        <w:rPr>
          <w:rFonts w:hint="eastAsia"/>
          <w:bCs/>
          <w:color w:val="000000"/>
          <w:kern w:val="0"/>
          <w:sz w:val="24"/>
        </w:rPr>
        <w:t>从终点开始依次访问路径数组上的邻接顶点并加入</w:t>
      </w:r>
      <w:proofErr w:type="gramStart"/>
      <w:r>
        <w:rPr>
          <w:rFonts w:hint="eastAsia"/>
          <w:bCs/>
          <w:color w:val="000000"/>
          <w:kern w:val="0"/>
          <w:sz w:val="24"/>
        </w:rPr>
        <w:t>栈</w:t>
      </w:r>
      <w:proofErr w:type="gramEnd"/>
      <w:r>
        <w:rPr>
          <w:rFonts w:hint="eastAsia"/>
          <w:bCs/>
          <w:color w:val="000000"/>
          <w:kern w:val="0"/>
          <w:sz w:val="24"/>
        </w:rPr>
        <w:t>中，直至访问至源点或起点后依次输出</w:t>
      </w:r>
      <w:r w:rsidR="005524DC">
        <w:rPr>
          <w:rFonts w:hint="eastAsia"/>
          <w:bCs/>
          <w:color w:val="000000"/>
          <w:kern w:val="0"/>
          <w:sz w:val="24"/>
        </w:rPr>
        <w:t>。</w:t>
      </w:r>
    </w:p>
    <w:p w14:paraId="101D6662" w14:textId="769EB446" w:rsidR="005524DC" w:rsidRDefault="005524DC" w:rsidP="00E672FA">
      <w:pPr>
        <w:spacing w:line="360" w:lineRule="auto"/>
        <w:ind w:firstLineChars="200" w:firstLine="480"/>
        <w:rPr>
          <w:bCs/>
          <w:color w:val="000000"/>
          <w:kern w:val="0"/>
          <w:sz w:val="24"/>
        </w:rPr>
      </w:pPr>
      <w:r>
        <w:rPr>
          <w:rFonts w:hint="eastAsia"/>
          <w:bCs/>
          <w:color w:val="000000"/>
          <w:kern w:val="0"/>
          <w:sz w:val="24"/>
        </w:rPr>
        <w:t>而在</w:t>
      </w:r>
      <w:r w:rsidR="00E672FA" w:rsidRPr="00E672FA">
        <w:rPr>
          <w:rFonts w:hint="eastAsia"/>
          <w:bCs/>
          <w:color w:val="000000"/>
          <w:kern w:val="0"/>
          <w:sz w:val="24"/>
        </w:rPr>
        <w:t>Floyd</w:t>
      </w:r>
      <w:r w:rsidR="00E672FA" w:rsidRPr="00E672FA">
        <w:rPr>
          <w:rFonts w:hint="eastAsia"/>
          <w:bCs/>
          <w:color w:val="000000"/>
          <w:kern w:val="0"/>
          <w:sz w:val="24"/>
        </w:rPr>
        <w:t>最短路径算法</w:t>
      </w:r>
      <w:r w:rsidR="00E672FA">
        <w:rPr>
          <w:rFonts w:hint="eastAsia"/>
          <w:bCs/>
          <w:color w:val="000000"/>
          <w:kern w:val="0"/>
          <w:sz w:val="24"/>
        </w:rPr>
        <w:t>中，由于此算法基于动态规划的思想，每次需要考虑</w:t>
      </w:r>
      <w:proofErr w:type="spellStart"/>
      <w:r w:rsidR="00E672FA">
        <w:rPr>
          <w:rFonts w:hint="eastAsia"/>
          <w:bCs/>
          <w:color w:val="000000"/>
          <w:kern w:val="0"/>
          <w:sz w:val="24"/>
        </w:rPr>
        <w:t>i</w:t>
      </w:r>
      <w:r w:rsidR="00E672FA">
        <w:rPr>
          <w:bCs/>
          <w:color w:val="000000"/>
          <w:kern w:val="0"/>
          <w:sz w:val="24"/>
        </w:rPr>
        <w:t>~k</w:t>
      </w:r>
      <w:proofErr w:type="spellEnd"/>
      <w:r w:rsidR="00E672FA">
        <w:rPr>
          <w:rFonts w:hint="eastAsia"/>
          <w:bCs/>
          <w:color w:val="000000"/>
          <w:kern w:val="0"/>
          <w:sz w:val="24"/>
        </w:rPr>
        <w:t>和</w:t>
      </w:r>
      <w:proofErr w:type="spellStart"/>
      <w:r w:rsidR="00E672FA">
        <w:rPr>
          <w:rFonts w:hint="eastAsia"/>
          <w:bCs/>
          <w:color w:val="000000"/>
          <w:kern w:val="0"/>
          <w:sz w:val="24"/>
        </w:rPr>
        <w:t>k~j</w:t>
      </w:r>
      <w:proofErr w:type="spellEnd"/>
      <w:r w:rsidR="00E672FA">
        <w:rPr>
          <w:rFonts w:hint="eastAsia"/>
          <w:bCs/>
          <w:color w:val="000000"/>
          <w:kern w:val="0"/>
          <w:sz w:val="24"/>
        </w:rPr>
        <w:t>两段的情况，因而采用递归的思想，依次访问前后两段，直至找到不可再分的点后输出最短路径</w:t>
      </w:r>
    </w:p>
    <w:p w14:paraId="2DD1F8FF" w14:textId="3B74CB5F" w:rsidR="00874074" w:rsidRDefault="00874074" w:rsidP="00874074">
      <w:pPr>
        <w:numPr>
          <w:ilvl w:val="0"/>
          <w:numId w:val="5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单目标最短路径算法</w:t>
      </w:r>
    </w:p>
    <w:p w14:paraId="4176CCF4" w14:textId="402256BC" w:rsidR="00874074" w:rsidRPr="00874074" w:rsidRDefault="00874074" w:rsidP="00E672FA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将单源的</w:t>
      </w:r>
      <w:r w:rsidRPr="007E2010">
        <w:rPr>
          <w:bCs/>
          <w:color w:val="000000"/>
          <w:kern w:val="0"/>
          <w:sz w:val="24"/>
        </w:rPr>
        <w:t>Dijkstra</w:t>
      </w:r>
      <w:r>
        <w:rPr>
          <w:rFonts w:hint="eastAsia"/>
          <w:bCs/>
          <w:color w:val="000000"/>
          <w:kern w:val="0"/>
          <w:sz w:val="24"/>
        </w:rPr>
        <w:t>算法中的参数矩阵转置即可</w:t>
      </w:r>
      <w:r w:rsidR="004B1F8F">
        <w:rPr>
          <w:rFonts w:hint="eastAsia"/>
          <w:bCs/>
          <w:color w:val="000000"/>
          <w:kern w:val="0"/>
          <w:sz w:val="24"/>
        </w:rPr>
        <w:t>，输出路径时不需要</w:t>
      </w:r>
      <w:proofErr w:type="gramStart"/>
      <w:r w:rsidR="004B1F8F">
        <w:rPr>
          <w:rFonts w:hint="eastAsia"/>
          <w:bCs/>
          <w:color w:val="000000"/>
          <w:kern w:val="0"/>
          <w:sz w:val="24"/>
        </w:rPr>
        <w:t>栈</w:t>
      </w:r>
      <w:proofErr w:type="gramEnd"/>
      <w:r w:rsidR="004B1F8F">
        <w:rPr>
          <w:rFonts w:hint="eastAsia"/>
          <w:bCs/>
          <w:color w:val="000000"/>
          <w:kern w:val="0"/>
          <w:sz w:val="24"/>
        </w:rPr>
        <w:t>结构辅助（本身相当于</w:t>
      </w:r>
      <w:proofErr w:type="gramStart"/>
      <w:r w:rsidR="004B1F8F">
        <w:rPr>
          <w:rFonts w:hint="eastAsia"/>
          <w:bCs/>
          <w:color w:val="000000"/>
          <w:kern w:val="0"/>
          <w:sz w:val="24"/>
        </w:rPr>
        <w:t>已经逆置一次</w:t>
      </w:r>
      <w:proofErr w:type="gramEnd"/>
      <w:r w:rsidR="004B1F8F">
        <w:rPr>
          <w:rFonts w:hint="eastAsia"/>
          <w:bCs/>
          <w:color w:val="000000"/>
          <w:kern w:val="0"/>
          <w:sz w:val="24"/>
        </w:rPr>
        <w:t>）</w:t>
      </w:r>
    </w:p>
    <w:p w14:paraId="0622CE0D" w14:textId="58A27EC8" w:rsidR="00C05B5D" w:rsidRDefault="004B1F8F" w:rsidP="0087407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0604933A" wp14:editId="019850CD">
            <wp:simplePos x="0" y="0"/>
            <wp:positionH relativeFrom="column">
              <wp:posOffset>1333728</wp:posOffset>
            </wp:positionH>
            <wp:positionV relativeFrom="paragraph">
              <wp:posOffset>62230</wp:posOffset>
            </wp:positionV>
            <wp:extent cx="2727960" cy="2296987"/>
            <wp:effectExtent l="0" t="0" r="0" b="8255"/>
            <wp:wrapNone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7" t="9697" r="4242" b="14394"/>
                    <a:stretch/>
                  </pic:blipFill>
                  <pic:spPr bwMode="auto">
                    <a:xfrm>
                      <a:off x="0" y="0"/>
                      <a:ext cx="2727960" cy="229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0D2" w:rsidRPr="00C05B5D">
        <w:rPr>
          <w:rFonts w:ascii="宋体" w:hAnsi="宋体" w:hint="eastAsia"/>
          <w:b/>
          <w:sz w:val="24"/>
        </w:rPr>
        <w:t>四、测试结果</w:t>
      </w:r>
    </w:p>
    <w:p w14:paraId="24FB8CA8" w14:textId="753BF1FD" w:rsidR="00E672FA" w:rsidRDefault="00E672FA" w:rsidP="00874074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测试</w:t>
      </w:r>
      <w:proofErr w:type="gramStart"/>
      <w:r>
        <w:rPr>
          <w:rFonts w:ascii="宋体" w:hAnsi="宋体" w:hint="eastAsia"/>
          <w:b/>
          <w:sz w:val="24"/>
        </w:rPr>
        <w:t>样例如</w:t>
      </w:r>
      <w:proofErr w:type="gramEnd"/>
      <w:r w:rsidR="004B1F8F">
        <w:rPr>
          <w:rFonts w:ascii="宋体" w:hAnsi="宋体" w:hint="eastAsia"/>
          <w:b/>
          <w:sz w:val="24"/>
        </w:rPr>
        <w:t>右</w:t>
      </w:r>
      <w:r>
        <w:rPr>
          <w:rFonts w:ascii="宋体" w:hAnsi="宋体" w:hint="eastAsia"/>
          <w:b/>
          <w:sz w:val="24"/>
        </w:rPr>
        <w:t>图：</w:t>
      </w:r>
    </w:p>
    <w:p w14:paraId="7F34A223" w14:textId="39E6FC03" w:rsidR="00E672FA" w:rsidRDefault="00E672FA" w:rsidP="00874074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9AF52B0" w14:textId="77777777" w:rsidR="004B1F8F" w:rsidRDefault="004B1F8F" w:rsidP="00E672FA">
      <w:pPr>
        <w:spacing w:line="360" w:lineRule="auto"/>
        <w:jc w:val="left"/>
        <w:rPr>
          <w:rFonts w:ascii="宋体" w:hAnsi="宋体"/>
          <w:b/>
          <w:sz w:val="24"/>
        </w:rPr>
      </w:pPr>
    </w:p>
    <w:p w14:paraId="67A0C675" w14:textId="77777777" w:rsidR="004B1F8F" w:rsidRDefault="004B1F8F" w:rsidP="00E672FA">
      <w:pPr>
        <w:spacing w:line="360" w:lineRule="auto"/>
        <w:jc w:val="left"/>
        <w:rPr>
          <w:rFonts w:ascii="宋体" w:hAnsi="宋体"/>
          <w:b/>
          <w:sz w:val="24"/>
        </w:rPr>
      </w:pPr>
    </w:p>
    <w:p w14:paraId="4340F8CF" w14:textId="77777777" w:rsidR="004B1F8F" w:rsidRDefault="004B1F8F" w:rsidP="00E672FA">
      <w:pPr>
        <w:spacing w:line="360" w:lineRule="auto"/>
        <w:jc w:val="left"/>
        <w:rPr>
          <w:rFonts w:ascii="宋体" w:hAnsi="宋体"/>
          <w:b/>
          <w:sz w:val="24"/>
        </w:rPr>
      </w:pPr>
    </w:p>
    <w:p w14:paraId="4C49B440" w14:textId="77777777" w:rsidR="004B1F8F" w:rsidRDefault="004B1F8F" w:rsidP="00E672FA">
      <w:pPr>
        <w:spacing w:line="360" w:lineRule="auto"/>
        <w:jc w:val="left"/>
        <w:rPr>
          <w:rFonts w:ascii="宋体" w:hAnsi="宋体"/>
          <w:b/>
          <w:sz w:val="24"/>
        </w:rPr>
      </w:pPr>
    </w:p>
    <w:p w14:paraId="62CB2482" w14:textId="77777777" w:rsidR="004B1F8F" w:rsidRDefault="004B1F8F" w:rsidP="00E672FA">
      <w:pPr>
        <w:spacing w:line="360" w:lineRule="auto"/>
        <w:jc w:val="left"/>
        <w:rPr>
          <w:rFonts w:ascii="宋体" w:hAnsi="宋体"/>
          <w:b/>
          <w:sz w:val="24"/>
        </w:rPr>
      </w:pPr>
    </w:p>
    <w:p w14:paraId="0F8ADC16" w14:textId="4294D564" w:rsidR="00E672FA" w:rsidRDefault="00E672FA" w:rsidP="00E672FA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运行结果如下：</w:t>
      </w:r>
      <w:r>
        <w:rPr>
          <w:rFonts w:ascii="宋体" w:hAnsi="宋体" w:hint="eastAsia"/>
          <w:b/>
          <w:noProof/>
          <w:sz w:val="24"/>
        </w:rPr>
        <w:drawing>
          <wp:inline distT="0" distB="0" distL="0" distR="0" wp14:anchorId="024E0E81" wp14:editId="715ACCAC">
            <wp:extent cx="5274310" cy="2753995"/>
            <wp:effectExtent l="0" t="0" r="2540" b="8255"/>
            <wp:docPr id="4" name="图片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Windows\system32\cmd.ex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441D" w14:textId="7BD06966" w:rsidR="00E672FA" w:rsidRPr="00E672FA" w:rsidRDefault="00E672FA" w:rsidP="00E672FA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noProof/>
          <w:sz w:val="24"/>
        </w:rPr>
        <w:drawing>
          <wp:inline distT="0" distB="0" distL="0" distR="0" wp14:anchorId="0568620C" wp14:editId="6FC9BF6F">
            <wp:extent cx="5274310" cy="2753995"/>
            <wp:effectExtent l="0" t="0" r="2540" b="8255"/>
            <wp:docPr id="5" name="图片 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Windows\system32\cmd.ex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6C21" w14:textId="77777777" w:rsidR="006210D2" w:rsidRPr="00C05B5D" w:rsidRDefault="006210D2" w:rsidP="009C33B2">
      <w:pPr>
        <w:spacing w:line="360" w:lineRule="auto"/>
        <w:ind w:rightChars="12" w:right="25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t>五、</w:t>
      </w:r>
      <w:r w:rsidR="00C05B5D" w:rsidRPr="00C05B5D">
        <w:rPr>
          <w:rFonts w:ascii="宋体" w:hAnsi="宋体" w:hint="eastAsia"/>
          <w:b/>
          <w:sz w:val="24"/>
        </w:rPr>
        <w:t>经验体会与</w:t>
      </w:r>
      <w:r w:rsidRPr="00C05B5D">
        <w:rPr>
          <w:rFonts w:ascii="宋体" w:hAnsi="宋体" w:hint="eastAsia"/>
          <w:b/>
          <w:sz w:val="24"/>
        </w:rPr>
        <w:t>不足</w:t>
      </w:r>
    </w:p>
    <w:p w14:paraId="5EE1951A" w14:textId="77777777" w:rsidR="005F4E43" w:rsidRPr="001B222D" w:rsidRDefault="005F4E43" w:rsidP="005F4E43">
      <w:pPr>
        <w:spacing w:before="240" w:line="360" w:lineRule="auto"/>
        <w:ind w:rightChars="12" w:right="25"/>
        <w:rPr>
          <w:b/>
          <w:sz w:val="24"/>
        </w:rPr>
      </w:pPr>
      <w:r>
        <w:rPr>
          <w:rFonts w:hint="eastAsia"/>
          <w:b/>
          <w:sz w:val="24"/>
        </w:rPr>
        <w:t>经验体会</w:t>
      </w:r>
      <w:r w:rsidRPr="00EC3F12">
        <w:rPr>
          <w:rFonts w:hint="eastAsia"/>
          <w:b/>
          <w:sz w:val="24"/>
        </w:rPr>
        <w:t>：</w:t>
      </w:r>
    </w:p>
    <w:p w14:paraId="0F21EC20" w14:textId="640F3797" w:rsidR="005F4E43" w:rsidRDefault="005F4E43" w:rsidP="005F4E43">
      <w:pPr>
        <w:spacing w:line="360" w:lineRule="auto"/>
        <w:ind w:rightChars="12" w:right="25" w:firstLine="420"/>
        <w:rPr>
          <w:sz w:val="24"/>
        </w:rPr>
      </w:pPr>
      <w:r>
        <w:rPr>
          <w:rFonts w:ascii="宋体" w:hAnsi="宋体" w:hint="eastAsia"/>
          <w:sz w:val="24"/>
        </w:rPr>
        <w:t>通过本实验，加深了对</w:t>
      </w:r>
      <w:r>
        <w:rPr>
          <w:rFonts w:ascii="宋体" w:hAnsi="宋体" w:hint="eastAsia"/>
          <w:sz w:val="24"/>
        </w:rPr>
        <w:t>图型结构的理解，同时对</w:t>
      </w:r>
      <w:r w:rsidRPr="005F4E43">
        <w:rPr>
          <w:sz w:val="24"/>
        </w:rPr>
        <w:t>Dijkstra</w:t>
      </w:r>
      <w:r w:rsidRPr="005F4E43">
        <w:rPr>
          <w:rFonts w:ascii="宋体" w:hAnsi="宋体" w:hint="eastAsia"/>
          <w:sz w:val="24"/>
        </w:rPr>
        <w:t>算法和</w:t>
      </w:r>
      <w:r w:rsidRPr="005F4E43">
        <w:rPr>
          <w:sz w:val="24"/>
        </w:rPr>
        <w:t>Floyd-</w:t>
      </w:r>
      <w:proofErr w:type="spellStart"/>
      <w:r w:rsidRPr="005F4E43">
        <w:rPr>
          <w:sz w:val="24"/>
        </w:rPr>
        <w:t>Warshall</w:t>
      </w:r>
      <w:proofErr w:type="spellEnd"/>
      <w:r w:rsidRPr="005F4E43">
        <w:rPr>
          <w:rFonts w:ascii="宋体" w:hAnsi="宋体" w:hint="eastAsia"/>
          <w:sz w:val="24"/>
        </w:rPr>
        <w:t>算法</w:t>
      </w:r>
      <w:r>
        <w:rPr>
          <w:rFonts w:ascii="宋体" w:hAnsi="宋体" w:hint="eastAsia"/>
          <w:sz w:val="24"/>
        </w:rPr>
        <w:t>有了一定了解，对其中的贪心思想以及动态规划思想有了一定体会，同时在单源与单目标的问题的转换中，体会到了灵活的设计思维，而非简单粗暴的遍历求解。</w:t>
      </w:r>
    </w:p>
    <w:p w14:paraId="236C4DC3" w14:textId="77777777" w:rsidR="005F4E43" w:rsidRDefault="005F4E43" w:rsidP="005F4E43">
      <w:pPr>
        <w:spacing w:before="240" w:line="360" w:lineRule="auto"/>
        <w:ind w:rightChars="12" w:right="25"/>
        <w:rPr>
          <w:b/>
          <w:sz w:val="24"/>
        </w:rPr>
      </w:pPr>
      <w:r w:rsidRPr="00EC3F12">
        <w:rPr>
          <w:rFonts w:hint="eastAsia"/>
          <w:b/>
          <w:sz w:val="24"/>
        </w:rPr>
        <w:t>存在不足：</w:t>
      </w:r>
    </w:p>
    <w:p w14:paraId="660200EA" w14:textId="77777777" w:rsidR="005F4E43" w:rsidRDefault="005F4E43" w:rsidP="009C33B2">
      <w:pPr>
        <w:pStyle w:val="a8"/>
        <w:numPr>
          <w:ilvl w:val="0"/>
          <w:numId w:val="6"/>
        </w:numPr>
        <w:spacing w:line="360" w:lineRule="auto"/>
        <w:ind w:rightChars="12" w:right="25" w:firstLineChars="0"/>
        <w:rPr>
          <w:sz w:val="24"/>
        </w:rPr>
      </w:pPr>
      <w:r w:rsidRPr="00DF5732">
        <w:rPr>
          <w:rFonts w:hint="eastAsia"/>
          <w:sz w:val="24"/>
        </w:rPr>
        <w:t>可以考虑</w:t>
      </w:r>
      <w:r w:rsidRPr="005F4E43">
        <w:rPr>
          <w:rFonts w:hint="eastAsia"/>
          <w:sz w:val="24"/>
        </w:rPr>
        <w:t>计算有向图的可达矩阵，理解可达矩阵的含义</w:t>
      </w:r>
      <w:r>
        <w:rPr>
          <w:rFonts w:hint="eastAsia"/>
          <w:sz w:val="24"/>
        </w:rPr>
        <w:t>。</w:t>
      </w:r>
    </w:p>
    <w:p w14:paraId="6B8C2930" w14:textId="698E979C" w:rsidR="005F4E43" w:rsidRPr="005F4E43" w:rsidRDefault="005F4E43" w:rsidP="009C33B2">
      <w:pPr>
        <w:pStyle w:val="a8"/>
        <w:numPr>
          <w:ilvl w:val="0"/>
          <w:numId w:val="6"/>
        </w:numPr>
        <w:spacing w:line="360" w:lineRule="auto"/>
        <w:ind w:rightChars="12" w:right="25" w:firstLineChars="0"/>
        <w:rPr>
          <w:sz w:val="24"/>
        </w:rPr>
      </w:pPr>
      <w:r w:rsidRPr="005F4E43">
        <w:rPr>
          <w:rFonts w:hint="eastAsia"/>
          <w:sz w:val="24"/>
        </w:rPr>
        <w:t>利用堆结构（优先级队列）改进和优化</w:t>
      </w:r>
      <w:r w:rsidRPr="005F4E43">
        <w:rPr>
          <w:rFonts w:hint="eastAsia"/>
          <w:sz w:val="24"/>
        </w:rPr>
        <w:t>Dijkstra</w:t>
      </w:r>
      <w:r w:rsidRPr="005F4E43">
        <w:rPr>
          <w:rFonts w:hint="eastAsia"/>
          <w:sz w:val="24"/>
        </w:rPr>
        <w:t>算法</w:t>
      </w:r>
      <w:r>
        <w:rPr>
          <w:rFonts w:hint="eastAsia"/>
          <w:sz w:val="24"/>
        </w:rPr>
        <w:t>。</w:t>
      </w:r>
    </w:p>
    <w:p w14:paraId="17B3FE60" w14:textId="298EEFA4" w:rsidR="006210D2" w:rsidRPr="00C05B5D" w:rsidRDefault="006210D2" w:rsidP="009C33B2">
      <w:pPr>
        <w:spacing w:line="360" w:lineRule="auto"/>
        <w:ind w:rightChars="12" w:right="25"/>
        <w:rPr>
          <w:rFonts w:ascii="宋体" w:hAnsi="宋体"/>
          <w:b/>
          <w:sz w:val="24"/>
        </w:rPr>
      </w:pPr>
      <w:r w:rsidRPr="00C05B5D">
        <w:rPr>
          <w:rFonts w:ascii="宋体" w:hAnsi="宋体" w:hint="eastAsia"/>
          <w:b/>
          <w:sz w:val="24"/>
        </w:rPr>
        <w:lastRenderedPageBreak/>
        <w:t>六、附录：源代码（带注释）</w:t>
      </w:r>
    </w:p>
    <w:p w14:paraId="18906F1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4078F2"/>
          <w:kern w:val="0"/>
          <w:szCs w:val="21"/>
        </w:rPr>
        <w:t>#include</w:t>
      </w:r>
      <w:r w:rsidRPr="003F3E80">
        <w:rPr>
          <w:rFonts w:ascii="Consolas" w:hAnsi="Consolas" w:cs="宋体"/>
          <w:color w:val="50A14F"/>
          <w:kern w:val="0"/>
          <w:szCs w:val="21"/>
        </w:rPr>
        <w:t>&lt;iostream&gt;</w:t>
      </w:r>
    </w:p>
    <w:p w14:paraId="7801BF61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4078F2"/>
          <w:kern w:val="0"/>
          <w:szCs w:val="21"/>
        </w:rPr>
        <w:t>#include</w:t>
      </w:r>
      <w:r w:rsidRPr="003F3E80">
        <w:rPr>
          <w:rFonts w:ascii="Consolas" w:hAnsi="Consolas" w:cs="宋体"/>
          <w:color w:val="50A14F"/>
          <w:kern w:val="0"/>
          <w:szCs w:val="21"/>
        </w:rPr>
        <w:t>&lt;math.h&gt;</w:t>
      </w:r>
    </w:p>
    <w:p w14:paraId="7617F521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4078F2"/>
          <w:kern w:val="0"/>
          <w:szCs w:val="21"/>
        </w:rPr>
        <w:t>#include</w:t>
      </w:r>
      <w:r w:rsidRPr="003F3E80">
        <w:rPr>
          <w:rFonts w:ascii="Consolas" w:hAnsi="Consolas" w:cs="宋体"/>
          <w:color w:val="50A14F"/>
          <w:kern w:val="0"/>
          <w:szCs w:val="21"/>
        </w:rPr>
        <w:t>&lt;algorithm&gt;</w:t>
      </w:r>
    </w:p>
    <w:p w14:paraId="1023EDCD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4078F2"/>
          <w:kern w:val="0"/>
          <w:szCs w:val="21"/>
        </w:rPr>
        <w:t>#include</w:t>
      </w:r>
      <w:r w:rsidRPr="003F3E80">
        <w:rPr>
          <w:rFonts w:ascii="Consolas" w:hAnsi="Consolas" w:cs="宋体"/>
          <w:color w:val="50A14F"/>
          <w:kern w:val="0"/>
          <w:szCs w:val="21"/>
        </w:rPr>
        <w:t>&lt;stack&gt;</w:t>
      </w:r>
    </w:p>
    <w:p w14:paraId="4D6679DC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4078F2"/>
          <w:kern w:val="0"/>
          <w:szCs w:val="21"/>
        </w:rPr>
        <w:t>#include</w:t>
      </w:r>
      <w:r w:rsidRPr="003F3E80">
        <w:rPr>
          <w:rFonts w:ascii="Consolas" w:hAnsi="Consolas" w:cs="宋体"/>
          <w:color w:val="50A14F"/>
          <w:kern w:val="0"/>
          <w:szCs w:val="21"/>
        </w:rPr>
        <w:t>&lt;fstream&gt;</w:t>
      </w:r>
    </w:p>
    <w:p w14:paraId="6F5DC316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4078F2"/>
          <w:kern w:val="0"/>
          <w:szCs w:val="21"/>
        </w:rPr>
        <w:t>#</w:t>
      </w:r>
      <w:proofErr w:type="gramStart"/>
      <w:r w:rsidRPr="003F3E80">
        <w:rPr>
          <w:rFonts w:ascii="Consolas" w:hAnsi="Consolas" w:cs="宋体"/>
          <w:color w:val="4078F2"/>
          <w:kern w:val="0"/>
          <w:szCs w:val="21"/>
        </w:rPr>
        <w:t>define</w:t>
      </w:r>
      <w:proofErr w:type="gramEnd"/>
      <w:r w:rsidRPr="003F3E80">
        <w:rPr>
          <w:rFonts w:ascii="Consolas" w:hAnsi="Consolas" w:cs="宋体"/>
          <w:color w:val="4078F2"/>
          <w:kern w:val="0"/>
          <w:szCs w:val="21"/>
        </w:rPr>
        <w:t> N 12</w:t>
      </w:r>
    </w:p>
    <w:p w14:paraId="7B121ED8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4078F2"/>
          <w:kern w:val="0"/>
          <w:szCs w:val="21"/>
        </w:rPr>
        <w:t>#</w:t>
      </w:r>
      <w:proofErr w:type="gramStart"/>
      <w:r w:rsidRPr="003F3E80">
        <w:rPr>
          <w:rFonts w:ascii="Consolas" w:hAnsi="Consolas" w:cs="宋体"/>
          <w:color w:val="4078F2"/>
          <w:kern w:val="0"/>
          <w:szCs w:val="21"/>
        </w:rPr>
        <w:t>define</w:t>
      </w:r>
      <w:proofErr w:type="gramEnd"/>
      <w:r w:rsidRPr="003F3E80">
        <w:rPr>
          <w:rFonts w:ascii="Consolas" w:hAnsi="Consolas" w:cs="宋体"/>
          <w:color w:val="4078F2"/>
          <w:kern w:val="0"/>
          <w:szCs w:val="21"/>
        </w:rPr>
        <w:t> inf 1000</w:t>
      </w:r>
    </w:p>
    <w:p w14:paraId="01364E6A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A626A4"/>
          <w:kern w:val="0"/>
          <w:szCs w:val="21"/>
        </w:rPr>
        <w:t>using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r w:rsidRPr="003F3E80">
        <w:rPr>
          <w:rFonts w:ascii="Consolas" w:hAnsi="Consolas" w:cs="宋体"/>
          <w:color w:val="A626A4"/>
          <w:kern w:val="0"/>
          <w:szCs w:val="21"/>
        </w:rPr>
        <w:t>namespace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F3E80">
        <w:rPr>
          <w:rFonts w:ascii="Consolas" w:hAnsi="Consolas" w:cs="宋体"/>
          <w:color w:val="C18401"/>
          <w:kern w:val="0"/>
          <w:szCs w:val="21"/>
        </w:rPr>
        <w:t>std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1B6AFB6C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23C1993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//Dijkstra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算法</w:t>
      </w:r>
    </w:p>
    <w:p w14:paraId="06AE22B7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A626A4"/>
          <w:kern w:val="0"/>
          <w:szCs w:val="21"/>
        </w:rPr>
        <w:t>void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F3E80">
        <w:rPr>
          <w:rFonts w:ascii="Consolas" w:hAnsi="Consolas" w:cs="宋体"/>
          <w:color w:val="4078F2"/>
          <w:kern w:val="0"/>
          <w:szCs w:val="21"/>
        </w:rPr>
        <w:t>Dijkstra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i,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Distance[N],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Path[N],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matrix[][N]);</w:t>
      </w:r>
    </w:p>
    <w:p w14:paraId="61767D8D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//Floyd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算法</w:t>
      </w:r>
    </w:p>
    <w:p w14:paraId="19BB7779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A626A4"/>
          <w:kern w:val="0"/>
          <w:szCs w:val="21"/>
        </w:rPr>
        <w:t>void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F3E80">
        <w:rPr>
          <w:rFonts w:ascii="Consolas" w:hAnsi="Consolas" w:cs="宋体"/>
          <w:color w:val="4078F2"/>
          <w:kern w:val="0"/>
          <w:szCs w:val="21"/>
        </w:rPr>
        <w:t>Floyd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A[][N],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P[][N],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matrix[][N]);</w:t>
      </w:r>
    </w:p>
    <w:p w14:paraId="47E309FD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单目标最短路径输出</w:t>
      </w:r>
    </w:p>
    <w:p w14:paraId="6C030F1E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A626A4"/>
          <w:kern w:val="0"/>
          <w:szCs w:val="21"/>
        </w:rPr>
        <w:t>void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r w:rsidRPr="003F3E80">
        <w:rPr>
          <w:rFonts w:ascii="Consolas" w:hAnsi="Consolas" w:cs="宋体"/>
          <w:color w:val="4078F2"/>
          <w:kern w:val="0"/>
          <w:szCs w:val="21"/>
        </w:rPr>
        <w:t>Dijkstra_show_path_1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u,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v,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Distance[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],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Path[]);</w:t>
      </w:r>
    </w:p>
    <w:p w14:paraId="4C67D46E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单源最短路径输出</w:t>
      </w:r>
    </w:p>
    <w:p w14:paraId="464D5468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A626A4"/>
          <w:kern w:val="0"/>
          <w:szCs w:val="21"/>
        </w:rPr>
        <w:t>void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r w:rsidRPr="003F3E80">
        <w:rPr>
          <w:rFonts w:ascii="Consolas" w:hAnsi="Consolas" w:cs="宋体"/>
          <w:color w:val="4078F2"/>
          <w:kern w:val="0"/>
          <w:szCs w:val="21"/>
        </w:rPr>
        <w:t>Dijkstra_show_</w:t>
      </w:r>
      <w:proofErr w:type="gramStart"/>
      <w:r w:rsidRPr="003F3E80">
        <w:rPr>
          <w:rFonts w:ascii="Consolas" w:hAnsi="Consolas" w:cs="宋体"/>
          <w:color w:val="4078F2"/>
          <w:kern w:val="0"/>
          <w:szCs w:val="21"/>
        </w:rPr>
        <w:t>path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u,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v,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Distance[],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Path[]);</w:t>
      </w:r>
    </w:p>
    <w:p w14:paraId="1FABE875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//Floyd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最短路径输出</w:t>
      </w:r>
    </w:p>
    <w:p w14:paraId="21019FB5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A626A4"/>
          <w:kern w:val="0"/>
          <w:szCs w:val="21"/>
        </w:rPr>
        <w:t>void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4078F2"/>
          <w:kern w:val="0"/>
          <w:szCs w:val="21"/>
        </w:rPr>
        <w:t>Floyd_show_</w:t>
      </w:r>
      <w:proofErr w:type="gramStart"/>
      <w:r w:rsidRPr="003F3E80">
        <w:rPr>
          <w:rFonts w:ascii="Consolas" w:hAnsi="Consolas" w:cs="宋体"/>
          <w:color w:val="4078F2"/>
          <w:kern w:val="0"/>
          <w:szCs w:val="21"/>
        </w:rPr>
        <w:t>path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c,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A[][N],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P[][N]);</w:t>
      </w:r>
    </w:p>
    <w:p w14:paraId="56589601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F7F877F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F3E80">
        <w:rPr>
          <w:rFonts w:ascii="Consolas" w:hAnsi="Consolas" w:cs="宋体"/>
          <w:color w:val="4078F2"/>
          <w:kern w:val="0"/>
          <w:szCs w:val="21"/>
        </w:rPr>
        <w:t>main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)</w:t>
      </w:r>
    </w:p>
    <w:p w14:paraId="7A7DD286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{</w:t>
      </w:r>
    </w:p>
    <w:p w14:paraId="48025225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Distance[</w:t>
      </w:r>
      <w:r w:rsidRPr="003F3E80">
        <w:rPr>
          <w:rFonts w:ascii="Consolas" w:hAnsi="Consolas" w:cs="宋体"/>
          <w:color w:val="986801"/>
          <w:kern w:val="0"/>
          <w:szCs w:val="21"/>
        </w:rPr>
        <w:t>2</w:t>
      </w:r>
      <w:r w:rsidRPr="003F3E80">
        <w:rPr>
          <w:rFonts w:ascii="Consolas" w:hAnsi="Consolas" w:cs="宋体"/>
          <w:color w:val="5C5C5C"/>
          <w:kern w:val="0"/>
          <w:szCs w:val="21"/>
        </w:rPr>
        <w:t>][N], Path[</w:t>
      </w:r>
      <w:r w:rsidRPr="003F3E80">
        <w:rPr>
          <w:rFonts w:ascii="Consolas" w:hAnsi="Consolas" w:cs="宋体"/>
          <w:color w:val="986801"/>
          <w:kern w:val="0"/>
          <w:szCs w:val="21"/>
        </w:rPr>
        <w:t>2</w:t>
      </w:r>
      <w:r w:rsidRPr="003F3E80">
        <w:rPr>
          <w:rFonts w:ascii="Consolas" w:hAnsi="Consolas" w:cs="宋体"/>
          <w:color w:val="5C5C5C"/>
          <w:kern w:val="0"/>
          <w:szCs w:val="21"/>
        </w:rPr>
        <w:t>][N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];</w:t>
      </w:r>
      <w:proofErr w:type="gramEnd"/>
    </w:p>
    <w:p w14:paraId="1C162BD6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C[N][N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],A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[N][N],P[N][N];</w:t>
      </w:r>
    </w:p>
    <w:p w14:paraId="199C74C8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m,n</w:t>
      </w:r>
      <w:proofErr w:type="spellEnd"/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</w:p>
    <w:p w14:paraId="2238CD70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初始化</w:t>
      </w:r>
    </w:p>
    <w:p w14:paraId="782DFEAD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 &lt; N;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++)</w:t>
      </w:r>
    </w:p>
    <w:p w14:paraId="17902D8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j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j &lt; N;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)</w:t>
      </w:r>
    </w:p>
    <w:p w14:paraId="112E950B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C[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][j] =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inf;</w:t>
      </w:r>
      <w:proofErr w:type="gramEnd"/>
    </w:p>
    <w:p w14:paraId="43187F0B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DCE9DBE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文件导入边信息</w:t>
      </w:r>
    </w:p>
    <w:p w14:paraId="1A864636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ifstream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infile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2C404455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infile.open</w:t>
      </w:r>
      <w:proofErr w:type="spellEnd"/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r w:rsidRPr="003F3E80">
        <w:rPr>
          <w:rFonts w:ascii="Consolas" w:hAnsi="Consolas" w:cs="宋体"/>
          <w:color w:val="50A14F"/>
          <w:kern w:val="0"/>
          <w:szCs w:val="21"/>
        </w:rPr>
        <w:t>"data.txt"</w:t>
      </w:r>
      <w:r w:rsidRPr="003F3E80">
        <w:rPr>
          <w:rFonts w:ascii="Consolas" w:hAnsi="Consolas" w:cs="宋体"/>
          <w:color w:val="5C5C5C"/>
          <w:kern w:val="0"/>
          <w:szCs w:val="21"/>
        </w:rPr>
        <w:t>);</w:t>
      </w:r>
    </w:p>
    <w:p w14:paraId="388A4BFE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color w:val="A626A4"/>
          <w:kern w:val="0"/>
          <w:szCs w:val="21"/>
        </w:rPr>
        <w:t>while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(!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infile.eof</w:t>
      </w:r>
      <w:proofErr w:type="spellEnd"/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())</w:t>
      </w:r>
    </w:p>
    <w:p w14:paraId="2C92245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infile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&gt;&gt;m&gt;&gt;n&gt;&gt;C[m][n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];</w:t>
      </w:r>
      <w:proofErr w:type="gramEnd"/>
    </w:p>
    <w:p w14:paraId="7D88177B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图存入成功！！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proofErr w:type="gramStart"/>
      <w:r w:rsidRPr="003F3E8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68F9C4A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0F9A44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Floyd(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A, P, C);</w:t>
      </w:r>
    </w:p>
    <w:p w14:paraId="141F92A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//Dijkstra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输出源点</w:t>
      </w:r>
      <w:proofErr w:type="gramStart"/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及其到</w:t>
      </w:r>
      <w:proofErr w:type="gramEnd"/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其他顶点的最短路径长度和最短路径</w:t>
      </w:r>
    </w:p>
    <w:p w14:paraId="1A4900BC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lastRenderedPageBreak/>
        <w:t>   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a;</w:t>
      </w:r>
      <w:proofErr w:type="gramEnd"/>
    </w:p>
    <w:p w14:paraId="7DADE26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"================================="</w:t>
      </w:r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proofErr w:type="gramStart"/>
      <w:r w:rsidRPr="003F3E8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12D31C1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计算单源最短路径，指定源点为：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</w:p>
    <w:p w14:paraId="47E8E795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cin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&gt;&gt;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a;</w:t>
      </w:r>
      <w:proofErr w:type="gramEnd"/>
    </w:p>
    <w:p w14:paraId="4D09216F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Dijkstra(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a, Distance[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], Path[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], C);</w:t>
      </w:r>
    </w:p>
    <w:p w14:paraId="72548526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 &lt; N;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++)</w:t>
      </w:r>
    </w:p>
    <w:p w14:paraId="2F84FD3D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if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a !=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) 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Dijkstra_show_path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a,i,Distance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[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],Path[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]);</w:t>
      </w:r>
    </w:p>
    <w:p w14:paraId="1BF3DF8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75D2499A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//Floyd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计算任意两个顶点间的最短距离矩阵和最短路径矩阵，并输出任意两个顶点间的最短路径长度和最短路径</w:t>
      </w:r>
    </w:p>
    <w:p w14:paraId="1F5E8ECF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"================================="</w:t>
      </w:r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proofErr w:type="gramStart"/>
      <w:r w:rsidRPr="003F3E8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09996A67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最短距离矩阵如下：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proofErr w:type="gramStart"/>
      <w:r w:rsidRPr="003F3E8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5D93A4AB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 &lt; N;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++)</w:t>
      </w:r>
    </w:p>
    <w:p w14:paraId="04211741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{</w:t>
      </w:r>
    </w:p>
    <w:p w14:paraId="0485D80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j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j &lt; N;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)</w:t>
      </w:r>
    </w:p>
    <w:p w14:paraId="1DBC6B78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{</w:t>
      </w:r>
    </w:p>
    <w:p w14:paraId="60738A8C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if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i != j &amp;&amp; A[i][j] &lt; inf)  </w:t>
      </w:r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r w:rsidRPr="003F3E80">
        <w:rPr>
          <w:rFonts w:ascii="Consolas" w:hAnsi="Consolas" w:cs="宋体"/>
          <w:color w:val="5C5C5C"/>
          <w:kern w:val="0"/>
          <w:szCs w:val="21"/>
        </w:rPr>
        <w:t>&lt;&lt;A[i][j]&lt;&lt;</w:t>
      </w:r>
      <w:r w:rsidRPr="003F3E80">
        <w:rPr>
          <w:rFonts w:ascii="Consolas" w:hAnsi="Consolas" w:cs="宋体"/>
          <w:color w:val="50A14F"/>
          <w:kern w:val="0"/>
          <w:szCs w:val="21"/>
        </w:rPr>
        <w:t>"\t"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</w:p>
    <w:p w14:paraId="4B97004A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3F3E80">
        <w:rPr>
          <w:rFonts w:ascii="Consolas" w:hAnsi="Consolas" w:cs="宋体"/>
          <w:color w:val="A626A4"/>
          <w:kern w:val="0"/>
          <w:szCs w:val="21"/>
        </w:rPr>
        <w:t>else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r w:rsidRPr="003F3E80">
        <w:rPr>
          <w:rFonts w:ascii="Consolas" w:hAnsi="Consolas" w:cs="宋体"/>
          <w:color w:val="A626A4"/>
          <w:kern w:val="0"/>
          <w:szCs w:val="21"/>
        </w:rPr>
        <w:t>if</w:t>
      </w:r>
      <w:r w:rsidRPr="003F3E80">
        <w:rPr>
          <w:rFonts w:ascii="Consolas" w:hAnsi="Consolas" w:cs="宋体"/>
          <w:color w:val="5C5C5C"/>
          <w:kern w:val="0"/>
          <w:szCs w:val="21"/>
        </w:rPr>
        <w:t>(A[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][j] &gt;=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inf)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"inf"</w:t>
      </w:r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"\t"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</w:p>
    <w:p w14:paraId="7AF2F22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3F3E80">
        <w:rPr>
          <w:rFonts w:ascii="Consolas" w:hAnsi="Consolas" w:cs="宋体"/>
          <w:color w:val="A626A4"/>
          <w:kern w:val="0"/>
          <w:szCs w:val="21"/>
        </w:rPr>
        <w:t>else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"\t</w:t>
      </w:r>
      <w:proofErr w:type="gramStart"/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5540586C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}</w:t>
      </w:r>
    </w:p>
    <w:p w14:paraId="208CFF21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proofErr w:type="gramStart"/>
      <w:r w:rsidRPr="003F3E8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5C244AEF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775BAAA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p,q</w:t>
      </w:r>
      <w:proofErr w:type="spellEnd"/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</w:p>
    <w:p w14:paraId="12ADF3B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选择任意两顶点</w:t>
      </w:r>
      <w:proofErr w:type="spellStart"/>
      <w:r w:rsidRPr="003F3E80">
        <w:rPr>
          <w:rFonts w:ascii="Consolas" w:hAnsi="Consolas" w:cs="宋体"/>
          <w:color w:val="50A14F"/>
          <w:kern w:val="0"/>
          <w:szCs w:val="21"/>
        </w:rPr>
        <w:t>p,q</w:t>
      </w:r>
      <w:proofErr w:type="spellEnd"/>
      <w:r w:rsidRPr="003F3E80">
        <w:rPr>
          <w:rFonts w:ascii="Consolas" w:hAnsi="Consolas" w:cs="宋体"/>
          <w:color w:val="50A14F"/>
          <w:kern w:val="0"/>
          <w:szCs w:val="21"/>
        </w:rPr>
        <w:t>:"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</w:p>
    <w:p w14:paraId="366AF4C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cin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&gt;&gt;p&gt;&gt;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q;</w:t>
      </w:r>
      <w:proofErr w:type="gramEnd"/>
    </w:p>
    <w:p w14:paraId="403CDBC5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Floyd_show_path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p,q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,A,P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);</w:t>
      </w:r>
    </w:p>
    <w:p w14:paraId="79C7E2DD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4573160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//Dijkstra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计算单目标最短路径</w:t>
      </w:r>
    </w:p>
    <w:p w14:paraId="200DD15F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"================================="</w:t>
      </w:r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proofErr w:type="gramStart"/>
      <w:r w:rsidRPr="003F3E8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4D25E468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c;</w:t>
      </w:r>
      <w:proofErr w:type="gramEnd"/>
    </w:p>
    <w:p w14:paraId="41B83AC7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计算单目标最短路径，指定顶点</w:t>
      </w:r>
      <w:r w:rsidRPr="003F3E80">
        <w:rPr>
          <w:rFonts w:ascii="Consolas" w:hAnsi="Consolas" w:cs="宋体"/>
          <w:color w:val="50A14F"/>
          <w:kern w:val="0"/>
          <w:szCs w:val="21"/>
        </w:rPr>
        <w:t>c</w:t>
      </w:r>
      <w:r w:rsidRPr="003F3E80">
        <w:rPr>
          <w:rFonts w:ascii="Consolas" w:hAnsi="Consolas" w:cs="宋体"/>
          <w:color w:val="50A14F"/>
          <w:kern w:val="0"/>
          <w:szCs w:val="21"/>
        </w:rPr>
        <w:t>为：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</w:p>
    <w:p w14:paraId="53B3CBB1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cin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&gt;&gt;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c;</w:t>
      </w:r>
      <w:proofErr w:type="gramEnd"/>
    </w:p>
    <w:p w14:paraId="339A389E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矩阵转置</w:t>
      </w:r>
    </w:p>
    <w:p w14:paraId="3E7ACDC8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C1[N][N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];</w:t>
      </w:r>
      <w:proofErr w:type="gramEnd"/>
    </w:p>
    <w:p w14:paraId="083536F8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 &lt; N;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++)</w:t>
      </w:r>
    </w:p>
    <w:p w14:paraId="7C8A7C3E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j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j &lt; N;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)</w:t>
      </w:r>
    </w:p>
    <w:p w14:paraId="67CD408B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C1[j][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 = C[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][j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];</w:t>
      </w:r>
      <w:proofErr w:type="gramEnd"/>
    </w:p>
    <w:p w14:paraId="48321599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Dijkstra(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c, Distance[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], Path[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], C1);</w:t>
      </w:r>
    </w:p>
    <w:p w14:paraId="44736726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 &lt; N;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++)</w:t>
      </w:r>
    </w:p>
    <w:p w14:paraId="1A48EB1B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if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c != i)  Dijkstra_show_path_1(c,i,Distance[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],Path[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]);</w:t>
      </w:r>
    </w:p>
    <w:p w14:paraId="7A703D87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EF55243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//Dijkstra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计算单顶点对间最短路径问题</w:t>
      </w:r>
    </w:p>
    <w:p w14:paraId="6461B5AB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"================================="</w:t>
      </w:r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proofErr w:type="gramStart"/>
      <w:r w:rsidRPr="003F3E8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13835F7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lastRenderedPageBreak/>
        <w:t>   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u,v</w:t>
      </w:r>
      <w:proofErr w:type="spellEnd"/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</w:p>
    <w:p w14:paraId="31F1A20F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计算单顶点对间最短路径，顶点对</w:t>
      </w:r>
      <w:r w:rsidRPr="003F3E80">
        <w:rPr>
          <w:rFonts w:ascii="Consolas" w:hAnsi="Consolas" w:cs="宋体"/>
          <w:color w:val="50A14F"/>
          <w:kern w:val="0"/>
          <w:szCs w:val="21"/>
        </w:rPr>
        <w:t>u</w:t>
      </w:r>
      <w:r w:rsidRPr="003F3E80">
        <w:rPr>
          <w:rFonts w:ascii="Consolas" w:hAnsi="Consolas" w:cs="宋体"/>
          <w:color w:val="50A14F"/>
          <w:kern w:val="0"/>
          <w:szCs w:val="21"/>
        </w:rPr>
        <w:t>，</w:t>
      </w:r>
      <w:r w:rsidRPr="003F3E80">
        <w:rPr>
          <w:rFonts w:ascii="Consolas" w:hAnsi="Consolas" w:cs="宋体"/>
          <w:color w:val="50A14F"/>
          <w:kern w:val="0"/>
          <w:szCs w:val="21"/>
        </w:rPr>
        <w:t>v</w:t>
      </w:r>
      <w:r w:rsidRPr="003F3E80">
        <w:rPr>
          <w:rFonts w:ascii="Consolas" w:hAnsi="Consolas" w:cs="宋体"/>
          <w:color w:val="50A14F"/>
          <w:kern w:val="0"/>
          <w:szCs w:val="21"/>
        </w:rPr>
        <w:t>依次为：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;    </w:t>
      </w:r>
    </w:p>
    <w:p w14:paraId="1DE2E6C7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cin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&gt;&gt;u&gt;&gt;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v;</w:t>
      </w:r>
      <w:proofErr w:type="gramEnd"/>
    </w:p>
    <w:p w14:paraId="24BC2527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Dijkstra(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u, Distance[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], Path[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], C);</w:t>
      </w:r>
    </w:p>
    <w:p w14:paraId="60EA203C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Dijkstra_show_path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u,v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,Distance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[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],Path[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]);</w:t>
      </w:r>
    </w:p>
    <w:p w14:paraId="10E37A30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Dijkstra(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v, Distance[</w:t>
      </w:r>
      <w:r w:rsidRPr="003F3E80">
        <w:rPr>
          <w:rFonts w:ascii="Consolas" w:hAnsi="Consolas" w:cs="宋体"/>
          <w:color w:val="986801"/>
          <w:kern w:val="0"/>
          <w:szCs w:val="21"/>
        </w:rPr>
        <w:t>1</w:t>
      </w:r>
      <w:r w:rsidRPr="003F3E80">
        <w:rPr>
          <w:rFonts w:ascii="Consolas" w:hAnsi="Consolas" w:cs="宋体"/>
          <w:color w:val="5C5C5C"/>
          <w:kern w:val="0"/>
          <w:szCs w:val="21"/>
        </w:rPr>
        <w:t>], Path[</w:t>
      </w:r>
      <w:r w:rsidRPr="003F3E80">
        <w:rPr>
          <w:rFonts w:ascii="Consolas" w:hAnsi="Consolas" w:cs="宋体"/>
          <w:color w:val="986801"/>
          <w:kern w:val="0"/>
          <w:szCs w:val="21"/>
        </w:rPr>
        <w:t>1</w:t>
      </w:r>
      <w:r w:rsidRPr="003F3E80">
        <w:rPr>
          <w:rFonts w:ascii="Consolas" w:hAnsi="Consolas" w:cs="宋体"/>
          <w:color w:val="5C5C5C"/>
          <w:kern w:val="0"/>
          <w:szCs w:val="21"/>
        </w:rPr>
        <w:t>], C);</w:t>
      </w:r>
    </w:p>
    <w:p w14:paraId="01D3357E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Dijkstra_show_path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v,u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,Distance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[</w:t>
      </w:r>
      <w:r w:rsidRPr="003F3E80">
        <w:rPr>
          <w:rFonts w:ascii="Consolas" w:hAnsi="Consolas" w:cs="宋体"/>
          <w:color w:val="986801"/>
          <w:kern w:val="0"/>
          <w:szCs w:val="21"/>
        </w:rPr>
        <w:t>1</w:t>
      </w:r>
      <w:r w:rsidRPr="003F3E80">
        <w:rPr>
          <w:rFonts w:ascii="Consolas" w:hAnsi="Consolas" w:cs="宋体"/>
          <w:color w:val="5C5C5C"/>
          <w:kern w:val="0"/>
          <w:szCs w:val="21"/>
        </w:rPr>
        <w:t>],Path[</w:t>
      </w:r>
      <w:r w:rsidRPr="003F3E80">
        <w:rPr>
          <w:rFonts w:ascii="Consolas" w:hAnsi="Consolas" w:cs="宋体"/>
          <w:color w:val="986801"/>
          <w:kern w:val="0"/>
          <w:szCs w:val="21"/>
        </w:rPr>
        <w:t>1</w:t>
      </w:r>
      <w:r w:rsidRPr="003F3E80">
        <w:rPr>
          <w:rFonts w:ascii="Consolas" w:hAnsi="Consolas" w:cs="宋体"/>
          <w:color w:val="5C5C5C"/>
          <w:kern w:val="0"/>
          <w:szCs w:val="21"/>
        </w:rPr>
        <w:t>]);</w:t>
      </w:r>
    </w:p>
    <w:p w14:paraId="1EB7E32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}</w:t>
      </w:r>
    </w:p>
    <w:p w14:paraId="0F9190AF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E68415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A626A4"/>
          <w:kern w:val="0"/>
          <w:szCs w:val="21"/>
        </w:rPr>
        <w:t>void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F3E80">
        <w:rPr>
          <w:rFonts w:ascii="Consolas" w:hAnsi="Consolas" w:cs="宋体"/>
          <w:color w:val="4078F2"/>
          <w:kern w:val="0"/>
          <w:szCs w:val="21"/>
        </w:rPr>
        <w:t>Dijkstra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i,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Distance[N],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Path[N],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matrix[][N])</w:t>
      </w:r>
    </w:p>
    <w:p w14:paraId="609EC605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{</w:t>
      </w:r>
    </w:p>
    <w:p w14:paraId="461FA8D9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数据结构初始化</w:t>
      </w:r>
    </w:p>
    <w:p w14:paraId="479D7069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//Distance[]-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源点到顶点的最短路径长度，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Path[]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为最短路径上最后经过的顶点，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S[]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存放源点和已生成的终点</w:t>
      </w:r>
    </w:p>
    <w:p w14:paraId="7DEE5557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color w:val="A626A4"/>
          <w:kern w:val="0"/>
          <w:szCs w:val="21"/>
        </w:rPr>
        <w:t>bool</w:t>
      </w:r>
      <w:r w:rsidRPr="003F3E80">
        <w:rPr>
          <w:rFonts w:ascii="Consolas" w:hAnsi="Consolas" w:cs="宋体"/>
          <w:color w:val="5C5C5C"/>
          <w:kern w:val="0"/>
          <w:szCs w:val="21"/>
        </w:rPr>
        <w:t> flag[N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];</w:t>
      </w:r>
      <w:proofErr w:type="gramEnd"/>
    </w:p>
    <w:p w14:paraId="3B4CEBB5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j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j &lt; N;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){</w:t>
      </w:r>
    </w:p>
    <w:p w14:paraId="10FB5766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Distance[j] = matrix[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][j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];</w:t>
      </w:r>
      <w:proofErr w:type="gramEnd"/>
    </w:p>
    <w:p w14:paraId="155492F6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Path[j] = </w:t>
      </w:r>
      <w:proofErr w:type="spellStart"/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6896B5F7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flag[j] = </w:t>
      </w:r>
      <w:proofErr w:type="gramStart"/>
      <w:r w:rsidRPr="003F3E80">
        <w:rPr>
          <w:rFonts w:ascii="Consolas" w:hAnsi="Consolas" w:cs="宋体"/>
          <w:color w:val="0184BB"/>
          <w:kern w:val="0"/>
          <w:szCs w:val="21"/>
        </w:rPr>
        <w:t>false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78CFB35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531F54E3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74086B4B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flag[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 = </w:t>
      </w:r>
      <w:proofErr w:type="gramStart"/>
      <w:r w:rsidRPr="003F3E80">
        <w:rPr>
          <w:rFonts w:ascii="Consolas" w:hAnsi="Consolas" w:cs="宋体"/>
          <w:color w:val="0184BB"/>
          <w:kern w:val="0"/>
          <w:szCs w:val="21"/>
        </w:rPr>
        <w:t>true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02090C7E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030F526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k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k &lt; N - </w:t>
      </w:r>
      <w:r w:rsidRPr="003F3E80">
        <w:rPr>
          <w:rFonts w:ascii="Consolas" w:hAnsi="Consolas" w:cs="宋体"/>
          <w:color w:val="986801"/>
          <w:kern w:val="0"/>
          <w:szCs w:val="21"/>
        </w:rPr>
        <w:t>1</w:t>
      </w:r>
      <w:r w:rsidRPr="003F3E80">
        <w:rPr>
          <w:rFonts w:ascii="Consolas" w:hAnsi="Consolas" w:cs="宋体"/>
          <w:color w:val="5C5C5C"/>
          <w:kern w:val="0"/>
          <w:szCs w:val="21"/>
        </w:rPr>
        <w:t>; k++){</w:t>
      </w:r>
    </w:p>
    <w:p w14:paraId="61396F33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min =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inf;</w:t>
      </w:r>
      <w:proofErr w:type="gramEnd"/>
    </w:p>
    <w:p w14:paraId="736BD170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w = </w:t>
      </w:r>
      <w:proofErr w:type="spellStart"/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0A4EB4B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j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j &lt; N;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){</w:t>
      </w:r>
    </w:p>
    <w:p w14:paraId="0876BFA6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3F3E80">
        <w:rPr>
          <w:rFonts w:ascii="Consolas" w:hAnsi="Consolas" w:cs="宋体"/>
          <w:color w:val="A626A4"/>
          <w:kern w:val="0"/>
          <w:szCs w:val="21"/>
        </w:rPr>
        <w:t>if</w:t>
      </w:r>
      <w:r w:rsidRPr="003F3E80">
        <w:rPr>
          <w:rFonts w:ascii="Consolas" w:hAnsi="Consolas" w:cs="宋体"/>
          <w:color w:val="5C5C5C"/>
          <w:kern w:val="0"/>
          <w:szCs w:val="21"/>
        </w:rPr>
        <w:t>(flag[j] == </w:t>
      </w:r>
      <w:r w:rsidRPr="003F3E80">
        <w:rPr>
          <w:rFonts w:ascii="Consolas" w:hAnsi="Consolas" w:cs="宋体"/>
          <w:color w:val="0184BB"/>
          <w:kern w:val="0"/>
          <w:szCs w:val="21"/>
        </w:rPr>
        <w:t>true</w:t>
      </w:r>
      <w:r w:rsidRPr="003F3E80">
        <w:rPr>
          <w:rFonts w:ascii="Consolas" w:hAnsi="Consolas" w:cs="宋体"/>
          <w:color w:val="5C5C5C"/>
          <w:kern w:val="0"/>
          <w:szCs w:val="21"/>
        </w:rPr>
        <w:t>)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continue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4EA2F28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if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Distance[j] &lt; min)  {w = j; min = Distance[j];}</w:t>
      </w:r>
    </w:p>
    <w:p w14:paraId="5C3E4FB3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5D846423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B0271F3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flag[w] = </w:t>
      </w:r>
      <w:proofErr w:type="gramStart"/>
      <w:r w:rsidRPr="003F3E80">
        <w:rPr>
          <w:rFonts w:ascii="Consolas" w:hAnsi="Consolas" w:cs="宋体"/>
          <w:color w:val="0184BB"/>
          <w:kern w:val="0"/>
          <w:szCs w:val="21"/>
        </w:rPr>
        <w:t>true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67DA4BF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CA0667F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j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j &lt; N;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){</w:t>
      </w:r>
    </w:p>
    <w:p w14:paraId="7088D8F8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3F3E80">
        <w:rPr>
          <w:rFonts w:ascii="Consolas" w:hAnsi="Consolas" w:cs="宋体"/>
          <w:color w:val="A626A4"/>
          <w:kern w:val="0"/>
          <w:szCs w:val="21"/>
        </w:rPr>
        <w:t>if</w:t>
      </w:r>
      <w:r w:rsidRPr="003F3E80">
        <w:rPr>
          <w:rFonts w:ascii="Consolas" w:hAnsi="Consolas" w:cs="宋体"/>
          <w:color w:val="5C5C5C"/>
          <w:kern w:val="0"/>
          <w:szCs w:val="21"/>
        </w:rPr>
        <w:t>(flag[j] == </w:t>
      </w:r>
      <w:r w:rsidRPr="003F3E80">
        <w:rPr>
          <w:rFonts w:ascii="Consolas" w:hAnsi="Consolas" w:cs="宋体"/>
          <w:color w:val="0184BB"/>
          <w:kern w:val="0"/>
          <w:szCs w:val="21"/>
        </w:rPr>
        <w:t>true</w:t>
      </w:r>
      <w:r w:rsidRPr="003F3E80">
        <w:rPr>
          <w:rFonts w:ascii="Consolas" w:hAnsi="Consolas" w:cs="宋体"/>
          <w:color w:val="5C5C5C"/>
          <w:kern w:val="0"/>
          <w:szCs w:val="21"/>
        </w:rPr>
        <w:t>)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continue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4CF8A33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else</w:t>
      </w:r>
      <w:r w:rsidRPr="003F3E80">
        <w:rPr>
          <w:rFonts w:ascii="Consolas" w:hAnsi="Consolas" w:cs="宋体"/>
          <w:color w:val="5C5C5C"/>
          <w:kern w:val="0"/>
          <w:szCs w:val="21"/>
        </w:rPr>
        <w:t>{</w:t>
      </w:r>
      <w:proofErr w:type="gramEnd"/>
    </w:p>
    <w:p w14:paraId="79998DCD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if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Distance[j] &gt;= Distance[w] + matrix[w][j])</w:t>
      </w:r>
    </w:p>
    <w:p w14:paraId="12E1ED1C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        {Distance[j] = Distance[w] + matrix[w][j]; Path[j] = w;}</w:t>
      </w:r>
    </w:p>
    <w:p w14:paraId="0051F390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}</w:t>
      </w:r>
    </w:p>
    <w:p w14:paraId="62F98B1D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1A5AD365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296C9539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}</w:t>
      </w:r>
    </w:p>
    <w:p w14:paraId="45A562C8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4CB5989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A626A4"/>
          <w:kern w:val="0"/>
          <w:szCs w:val="21"/>
        </w:rPr>
        <w:t>void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F3E80">
        <w:rPr>
          <w:rFonts w:ascii="Consolas" w:hAnsi="Consolas" w:cs="宋体"/>
          <w:color w:val="4078F2"/>
          <w:kern w:val="0"/>
          <w:szCs w:val="21"/>
        </w:rPr>
        <w:t>Floyd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A[][N],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P[][N],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matrix[][N])</w:t>
      </w:r>
    </w:p>
    <w:p w14:paraId="3836D687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{</w:t>
      </w:r>
    </w:p>
    <w:p w14:paraId="2AD0D95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初始化</w:t>
      </w:r>
    </w:p>
    <w:p w14:paraId="292E2EA7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 &lt; N;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++)</w:t>
      </w:r>
    </w:p>
    <w:p w14:paraId="6BC08CEA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j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j &lt; N;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) {</w:t>
      </w:r>
    </w:p>
    <w:p w14:paraId="54EADB7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A[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][j] = matrix[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][j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];</w:t>
      </w:r>
      <w:proofErr w:type="gramEnd"/>
    </w:p>
    <w:p w14:paraId="50F1C117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P[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][j] = </w:t>
      </w:r>
      <w:proofErr w:type="gramStart"/>
      <w:r w:rsidRPr="003F3E80">
        <w:rPr>
          <w:rFonts w:ascii="Consolas" w:hAnsi="Consolas" w:cs="宋体"/>
          <w:color w:val="986801"/>
          <w:kern w:val="0"/>
          <w:szCs w:val="21"/>
        </w:rPr>
        <w:t>-1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658961ED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627EA161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3F3E80">
        <w:rPr>
          <w:rFonts w:ascii="Consolas" w:hAnsi="Consolas" w:cs="宋体"/>
          <w:i/>
          <w:iCs/>
          <w:color w:val="A0A1A7"/>
          <w:kern w:val="0"/>
          <w:szCs w:val="21"/>
        </w:rPr>
        <w:t>迭代</w:t>
      </w:r>
    </w:p>
    <w:p w14:paraId="2F01EFBD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k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k &lt; N; k++)</w:t>
      </w:r>
    </w:p>
    <w:p w14:paraId="7856F5E8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 &lt; N;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++)</w:t>
      </w:r>
    </w:p>
    <w:p w14:paraId="3B24B3BA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for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j = </w:t>
      </w:r>
      <w:r w:rsidRPr="003F3E80">
        <w:rPr>
          <w:rFonts w:ascii="Consolas" w:hAnsi="Consolas" w:cs="宋体"/>
          <w:color w:val="986801"/>
          <w:kern w:val="0"/>
          <w:szCs w:val="21"/>
        </w:rPr>
        <w:t>0</w:t>
      </w:r>
      <w:r w:rsidRPr="003F3E80">
        <w:rPr>
          <w:rFonts w:ascii="Consolas" w:hAnsi="Consolas" w:cs="宋体"/>
          <w:color w:val="5C5C5C"/>
          <w:kern w:val="0"/>
          <w:szCs w:val="21"/>
        </w:rPr>
        <w:t>; j &lt; N;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j++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) {</w:t>
      </w:r>
    </w:p>
    <w:p w14:paraId="0A0FB686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3F3E80">
        <w:rPr>
          <w:rFonts w:ascii="Consolas" w:hAnsi="Consolas" w:cs="宋体"/>
          <w:color w:val="A626A4"/>
          <w:kern w:val="0"/>
          <w:szCs w:val="21"/>
        </w:rPr>
        <w:t>if</w:t>
      </w:r>
      <w:r w:rsidRPr="003F3E80">
        <w:rPr>
          <w:rFonts w:ascii="Consolas" w:hAnsi="Consolas" w:cs="宋体"/>
          <w:color w:val="5C5C5C"/>
          <w:kern w:val="0"/>
          <w:szCs w:val="21"/>
        </w:rPr>
        <w:t>(A[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][j] &gt; (A[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][k] + A[k][j]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)){</w:t>
      </w:r>
      <w:proofErr w:type="gramEnd"/>
    </w:p>
    <w:p w14:paraId="17D9DEE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        A[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][j] = A[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][k] + A[k][j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];</w:t>
      </w:r>
      <w:proofErr w:type="gramEnd"/>
    </w:p>
    <w:p w14:paraId="1C488AC0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        P[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][j] =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k;</w:t>
      </w:r>
      <w:proofErr w:type="gramEnd"/>
    </w:p>
    <w:p w14:paraId="25FFAAE3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    }</w:t>
      </w:r>
    </w:p>
    <w:p w14:paraId="5C4B96B6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}</w:t>
      </w:r>
    </w:p>
    <w:p w14:paraId="5AE1B28F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}</w:t>
      </w:r>
    </w:p>
    <w:p w14:paraId="1F8C0E1D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A626A4"/>
          <w:kern w:val="0"/>
          <w:szCs w:val="21"/>
        </w:rPr>
        <w:t>void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F3E80">
        <w:rPr>
          <w:rFonts w:ascii="Consolas" w:hAnsi="Consolas" w:cs="宋体"/>
          <w:color w:val="4078F2"/>
          <w:kern w:val="0"/>
          <w:szCs w:val="21"/>
        </w:rPr>
        <w:t>find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c,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 P[][N])</w:t>
      </w:r>
    </w:p>
    <w:p w14:paraId="5B06332B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{</w:t>
      </w:r>
    </w:p>
    <w:p w14:paraId="17E5E126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color w:val="A626A4"/>
          <w:kern w:val="0"/>
          <w:szCs w:val="21"/>
        </w:rPr>
        <w:t>if</w:t>
      </w:r>
      <w:r w:rsidRPr="003F3E80">
        <w:rPr>
          <w:rFonts w:ascii="Consolas" w:hAnsi="Consolas" w:cs="宋体"/>
          <w:color w:val="5C5C5C"/>
          <w:kern w:val="0"/>
          <w:szCs w:val="21"/>
        </w:rPr>
        <w:t>(P[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][c] == </w:t>
      </w:r>
      <w:r w:rsidRPr="003F3E80">
        <w:rPr>
          <w:rFonts w:ascii="Consolas" w:hAnsi="Consolas" w:cs="宋体"/>
          <w:color w:val="986801"/>
          <w:kern w:val="0"/>
          <w:szCs w:val="21"/>
        </w:rPr>
        <w:t>-1</w:t>
      </w:r>
      <w:r w:rsidRPr="003F3E80">
        <w:rPr>
          <w:rFonts w:ascii="Consolas" w:hAnsi="Consolas" w:cs="宋体"/>
          <w:color w:val="5C5C5C"/>
          <w:kern w:val="0"/>
          <w:szCs w:val="21"/>
        </w:rPr>
        <w:t>)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"-&gt;"</w:t>
      </w:r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c;</w:t>
      </w:r>
      <w:proofErr w:type="gramEnd"/>
    </w:p>
    <w:p w14:paraId="68FB3130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else</w:t>
      </w:r>
      <w:r w:rsidRPr="003F3E80">
        <w:rPr>
          <w:rFonts w:ascii="Consolas" w:hAnsi="Consolas" w:cs="宋体"/>
          <w:color w:val="5C5C5C"/>
          <w:kern w:val="0"/>
          <w:szCs w:val="21"/>
        </w:rPr>
        <w:t>{</w:t>
      </w:r>
      <w:proofErr w:type="gramEnd"/>
    </w:p>
    <w:p w14:paraId="079AFC19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find(</w:t>
      </w:r>
      <w:proofErr w:type="spellStart"/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, P[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][c], P);</w:t>
      </w:r>
    </w:p>
    <w:p w14:paraId="5FC5EFA5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find(P[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][c], c, P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);</w:t>
      </w:r>
      <w:proofErr w:type="gramEnd"/>
    </w:p>
    <w:p w14:paraId="47877F5B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342DADE9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}</w:t>
      </w:r>
    </w:p>
    <w:p w14:paraId="5775940B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A626A4"/>
          <w:kern w:val="0"/>
          <w:szCs w:val="21"/>
        </w:rPr>
        <w:t>void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4078F2"/>
          <w:kern w:val="0"/>
          <w:szCs w:val="21"/>
        </w:rPr>
        <w:t>Floyd_show_</w:t>
      </w:r>
      <w:proofErr w:type="gramStart"/>
      <w:r w:rsidRPr="003F3E80">
        <w:rPr>
          <w:rFonts w:ascii="Consolas" w:hAnsi="Consolas" w:cs="宋体"/>
          <w:color w:val="4078F2"/>
          <w:kern w:val="0"/>
          <w:szCs w:val="21"/>
        </w:rPr>
        <w:t>path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c,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A[][N],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P[][N])</w:t>
      </w:r>
    </w:p>
    <w:p w14:paraId="54BD4003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{</w:t>
      </w:r>
    </w:p>
    <w:p w14:paraId="7B4DA10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color w:val="A626A4"/>
          <w:kern w:val="0"/>
          <w:szCs w:val="21"/>
        </w:rPr>
        <w:t>if</w:t>
      </w:r>
      <w:r w:rsidRPr="003F3E80">
        <w:rPr>
          <w:rFonts w:ascii="Consolas" w:hAnsi="Consolas" w:cs="宋体"/>
          <w:color w:val="5C5C5C"/>
          <w:kern w:val="0"/>
          <w:szCs w:val="21"/>
        </w:rPr>
        <w:t>(A[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][c] &lt;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inf){</w:t>
      </w:r>
      <w:proofErr w:type="gramEnd"/>
    </w:p>
    <w:p w14:paraId="6C26B579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从第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proofErr w:type="gramStart"/>
      <w:r w:rsidRPr="003F3E80">
        <w:rPr>
          <w:rFonts w:ascii="Consolas" w:hAnsi="Consolas" w:cs="宋体"/>
          <w:color w:val="50A14F"/>
          <w:kern w:val="0"/>
          <w:szCs w:val="21"/>
        </w:rPr>
        <w:t>个</w:t>
      </w:r>
      <w:proofErr w:type="gramEnd"/>
      <w:r w:rsidRPr="003F3E80">
        <w:rPr>
          <w:rFonts w:ascii="Consolas" w:hAnsi="Consolas" w:cs="宋体"/>
          <w:color w:val="50A14F"/>
          <w:kern w:val="0"/>
          <w:szCs w:val="21"/>
        </w:rPr>
        <w:t>顶点到顶点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&lt;&lt;c&lt;&lt;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的最短路径为：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</w:p>
    <w:p w14:paraId="240CC497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18DEA269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find(</w:t>
      </w:r>
      <w:proofErr w:type="spellStart"/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i,c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,P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);</w:t>
      </w:r>
    </w:p>
    <w:p w14:paraId="3009498C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",</w:t>
      </w:r>
      <w:r w:rsidRPr="003F3E80">
        <w:rPr>
          <w:rFonts w:ascii="Consolas" w:hAnsi="Consolas" w:cs="宋体"/>
          <w:color w:val="50A14F"/>
          <w:kern w:val="0"/>
          <w:szCs w:val="21"/>
        </w:rPr>
        <w:t>最短距离为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&lt;&lt;A[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][c]&lt;&lt;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</w:p>
    <w:p w14:paraId="6F574A8F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02D453D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color w:val="A626A4"/>
          <w:kern w:val="0"/>
          <w:szCs w:val="21"/>
        </w:rPr>
        <w:t>else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从第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proofErr w:type="gramStart"/>
      <w:r w:rsidRPr="003F3E80">
        <w:rPr>
          <w:rFonts w:ascii="Consolas" w:hAnsi="Consolas" w:cs="宋体"/>
          <w:color w:val="50A14F"/>
          <w:kern w:val="0"/>
          <w:szCs w:val="21"/>
        </w:rPr>
        <w:t>个</w:t>
      </w:r>
      <w:proofErr w:type="gramEnd"/>
      <w:r w:rsidRPr="003F3E80">
        <w:rPr>
          <w:rFonts w:ascii="Consolas" w:hAnsi="Consolas" w:cs="宋体"/>
          <w:color w:val="50A14F"/>
          <w:kern w:val="0"/>
          <w:szCs w:val="21"/>
        </w:rPr>
        <w:t>顶点到顶点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&lt;&lt;c&lt;&lt;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不连通！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proofErr w:type="gramStart"/>
      <w:r w:rsidRPr="003F3E8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26A09381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}</w:t>
      </w:r>
    </w:p>
    <w:p w14:paraId="79478B23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8B1B54D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A626A4"/>
          <w:kern w:val="0"/>
          <w:szCs w:val="21"/>
        </w:rPr>
        <w:t>void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r w:rsidRPr="003F3E80">
        <w:rPr>
          <w:rFonts w:ascii="Consolas" w:hAnsi="Consolas" w:cs="宋体"/>
          <w:color w:val="4078F2"/>
          <w:kern w:val="0"/>
          <w:szCs w:val="21"/>
        </w:rPr>
        <w:t>Dijkstra_show_</w:t>
      </w:r>
      <w:proofErr w:type="gramStart"/>
      <w:r w:rsidRPr="003F3E80">
        <w:rPr>
          <w:rFonts w:ascii="Consolas" w:hAnsi="Consolas" w:cs="宋体"/>
          <w:color w:val="4078F2"/>
          <w:kern w:val="0"/>
          <w:szCs w:val="21"/>
        </w:rPr>
        <w:t>path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u,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v,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Distance[],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Path[])</w:t>
      </w:r>
    </w:p>
    <w:p w14:paraId="648520EA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{</w:t>
      </w:r>
    </w:p>
    <w:p w14:paraId="624C97F5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if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Distance[v] &lt; inf){</w:t>
      </w:r>
    </w:p>
    <w:p w14:paraId="2F6E81E0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从第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&lt;&lt;u&lt;&lt;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proofErr w:type="gramStart"/>
      <w:r w:rsidRPr="003F3E80">
        <w:rPr>
          <w:rFonts w:ascii="Consolas" w:hAnsi="Consolas" w:cs="宋体"/>
          <w:color w:val="50A14F"/>
          <w:kern w:val="0"/>
          <w:szCs w:val="21"/>
        </w:rPr>
        <w:t>个</w:t>
      </w:r>
      <w:proofErr w:type="gramEnd"/>
      <w:r w:rsidRPr="003F3E80">
        <w:rPr>
          <w:rFonts w:ascii="Consolas" w:hAnsi="Consolas" w:cs="宋体"/>
          <w:color w:val="50A14F"/>
          <w:kern w:val="0"/>
          <w:szCs w:val="21"/>
        </w:rPr>
        <w:t>顶点到顶点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&lt;&lt;v&lt;&lt;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的最短路径为：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</w:p>
    <w:p w14:paraId="3D79291F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&lt;&lt;u&lt;&lt;</w:t>
      </w:r>
      <w:r w:rsidRPr="003F3E80">
        <w:rPr>
          <w:rFonts w:ascii="Consolas" w:hAnsi="Consolas" w:cs="宋体"/>
          <w:color w:val="50A14F"/>
          <w:kern w:val="0"/>
          <w:szCs w:val="21"/>
        </w:rPr>
        <w:t>"-&gt;</w:t>
      </w:r>
      <w:proofErr w:type="gramStart"/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6C2B4D5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lastRenderedPageBreak/>
        <w:t>       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y =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v;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 </w:t>
      </w:r>
    </w:p>
    <w:p w14:paraId="5442326E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F3E80">
        <w:rPr>
          <w:rFonts w:ascii="Consolas" w:hAnsi="Consolas" w:cs="宋体"/>
          <w:color w:val="C18401"/>
          <w:kern w:val="0"/>
          <w:szCs w:val="21"/>
        </w:rPr>
        <w:t>stack</w:t>
      </w:r>
      <w:r w:rsidRPr="003F3E80">
        <w:rPr>
          <w:rFonts w:ascii="Consolas" w:hAnsi="Consolas" w:cs="宋体"/>
          <w:color w:val="5C5C5C"/>
          <w:kern w:val="0"/>
          <w:szCs w:val="21"/>
        </w:rPr>
        <w:t>&lt;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&gt;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p;</w:t>
      </w:r>
      <w:proofErr w:type="gramEnd"/>
    </w:p>
    <w:p w14:paraId="0A9598AE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while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Path[y] != u){</w:t>
      </w:r>
    </w:p>
    <w:p w14:paraId="280F0236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y = Path[y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];</w:t>
      </w:r>
      <w:proofErr w:type="gramEnd"/>
    </w:p>
    <w:p w14:paraId="62D49187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p.push</w:t>
      </w:r>
      <w:proofErr w:type="spellEnd"/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(y);</w:t>
      </w:r>
    </w:p>
    <w:p w14:paraId="0FDFE5ED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1B846E9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F3E80">
        <w:rPr>
          <w:rFonts w:ascii="Consolas" w:hAnsi="Consolas" w:cs="宋体"/>
          <w:color w:val="A626A4"/>
          <w:kern w:val="0"/>
          <w:szCs w:val="21"/>
        </w:rPr>
        <w:t>while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(!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p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.empty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())</w:t>
      </w:r>
    </w:p>
    <w:p w14:paraId="429296BA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{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p.top</w:t>
      </w:r>
      <w:proofErr w:type="spellEnd"/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()&lt;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&lt;</w:t>
      </w:r>
      <w:r w:rsidRPr="003F3E80">
        <w:rPr>
          <w:rFonts w:ascii="Consolas" w:hAnsi="Consolas" w:cs="宋体"/>
          <w:color w:val="50A14F"/>
          <w:kern w:val="0"/>
          <w:szCs w:val="21"/>
        </w:rPr>
        <w:t>"-&gt;"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spellStart"/>
      <w:r w:rsidRPr="003F3E80">
        <w:rPr>
          <w:rFonts w:ascii="Consolas" w:hAnsi="Consolas" w:cs="宋体"/>
          <w:color w:val="5C5C5C"/>
          <w:kern w:val="0"/>
          <w:szCs w:val="21"/>
        </w:rPr>
        <w:t>p.pop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();}</w:t>
      </w:r>
    </w:p>
    <w:p w14:paraId="0CAD468C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&lt;&lt;v&lt;&lt;</w:t>
      </w:r>
      <w:r w:rsidRPr="003F3E80">
        <w:rPr>
          <w:rFonts w:ascii="Consolas" w:hAnsi="Consolas" w:cs="宋体"/>
          <w:color w:val="50A14F"/>
          <w:kern w:val="0"/>
          <w:szCs w:val="21"/>
        </w:rPr>
        <w:t>",</w:t>
      </w:r>
      <w:r w:rsidRPr="003F3E80">
        <w:rPr>
          <w:rFonts w:ascii="Consolas" w:hAnsi="Consolas" w:cs="宋体"/>
          <w:color w:val="50A14F"/>
          <w:kern w:val="0"/>
          <w:szCs w:val="21"/>
        </w:rPr>
        <w:t>最短距离为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&lt;&lt;Distance[v]&lt;&lt;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</w:p>
    <w:p w14:paraId="6E782EB1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3A4213B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color w:val="A626A4"/>
          <w:kern w:val="0"/>
          <w:szCs w:val="21"/>
        </w:rPr>
        <w:t>else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从第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&lt;&lt;u&lt;&lt;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proofErr w:type="gramStart"/>
      <w:r w:rsidRPr="003F3E80">
        <w:rPr>
          <w:rFonts w:ascii="Consolas" w:hAnsi="Consolas" w:cs="宋体"/>
          <w:color w:val="50A14F"/>
          <w:kern w:val="0"/>
          <w:szCs w:val="21"/>
        </w:rPr>
        <w:t>个</w:t>
      </w:r>
      <w:proofErr w:type="gramEnd"/>
      <w:r w:rsidRPr="003F3E80">
        <w:rPr>
          <w:rFonts w:ascii="Consolas" w:hAnsi="Consolas" w:cs="宋体"/>
          <w:color w:val="50A14F"/>
          <w:kern w:val="0"/>
          <w:szCs w:val="21"/>
        </w:rPr>
        <w:t>顶点到顶点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&lt;&lt;v&lt;&lt;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不连通！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proofErr w:type="gramStart"/>
      <w:r w:rsidRPr="003F3E8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1A9BA1B0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}</w:t>
      </w:r>
    </w:p>
    <w:p w14:paraId="5F969AD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FBE923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A626A4"/>
          <w:kern w:val="0"/>
          <w:szCs w:val="21"/>
        </w:rPr>
        <w:t>void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r w:rsidRPr="003F3E80">
        <w:rPr>
          <w:rFonts w:ascii="Consolas" w:hAnsi="Consolas" w:cs="宋体"/>
          <w:color w:val="4078F2"/>
          <w:kern w:val="0"/>
          <w:szCs w:val="21"/>
        </w:rPr>
        <w:t>Dijkstra_show_path_1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u,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v,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Distance[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],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Path[])</w:t>
      </w:r>
    </w:p>
    <w:p w14:paraId="3CFBB0E7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{</w:t>
      </w:r>
    </w:p>
    <w:p w14:paraId="1EBE69DB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if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Distance[v] &lt; inf){</w:t>
      </w:r>
    </w:p>
    <w:p w14:paraId="09EFCB88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从第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&lt;&lt;v&lt;&lt;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proofErr w:type="gramStart"/>
      <w:r w:rsidRPr="003F3E80">
        <w:rPr>
          <w:rFonts w:ascii="Consolas" w:hAnsi="Consolas" w:cs="宋体"/>
          <w:color w:val="50A14F"/>
          <w:kern w:val="0"/>
          <w:szCs w:val="21"/>
        </w:rPr>
        <w:t>个</w:t>
      </w:r>
      <w:proofErr w:type="gramEnd"/>
      <w:r w:rsidRPr="003F3E80">
        <w:rPr>
          <w:rFonts w:ascii="Consolas" w:hAnsi="Consolas" w:cs="宋体"/>
          <w:color w:val="50A14F"/>
          <w:kern w:val="0"/>
          <w:szCs w:val="21"/>
        </w:rPr>
        <w:t>顶点到顶点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&lt;&lt;u&lt;&lt;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的最短路径为：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</w:p>
    <w:p w14:paraId="4F5FD322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&lt;&lt;v&lt;&lt;</w:t>
      </w:r>
      <w:r w:rsidRPr="003F3E80">
        <w:rPr>
          <w:rFonts w:ascii="Consolas" w:hAnsi="Consolas" w:cs="宋体"/>
          <w:color w:val="50A14F"/>
          <w:kern w:val="0"/>
          <w:szCs w:val="21"/>
        </w:rPr>
        <w:t>"-&gt;</w:t>
      </w:r>
      <w:proofErr w:type="gramStart"/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2A339811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 y =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v;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 </w:t>
      </w:r>
    </w:p>
    <w:p w14:paraId="185DA06A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F3E80">
        <w:rPr>
          <w:rFonts w:ascii="Consolas" w:hAnsi="Consolas" w:cs="宋体"/>
          <w:color w:val="C18401"/>
          <w:kern w:val="0"/>
          <w:szCs w:val="21"/>
        </w:rPr>
        <w:t>stack</w:t>
      </w:r>
      <w:r w:rsidRPr="003F3E80">
        <w:rPr>
          <w:rFonts w:ascii="Consolas" w:hAnsi="Consolas" w:cs="宋体"/>
          <w:color w:val="5C5C5C"/>
          <w:kern w:val="0"/>
          <w:szCs w:val="21"/>
        </w:rPr>
        <w:t>&lt;</w:t>
      </w:r>
      <w:r w:rsidRPr="003F3E80">
        <w:rPr>
          <w:rFonts w:ascii="Consolas" w:hAnsi="Consolas" w:cs="宋体"/>
          <w:color w:val="A626A4"/>
          <w:kern w:val="0"/>
          <w:szCs w:val="21"/>
        </w:rPr>
        <w:t>int</w:t>
      </w:r>
      <w:r w:rsidRPr="003F3E80">
        <w:rPr>
          <w:rFonts w:ascii="Consolas" w:hAnsi="Consolas" w:cs="宋体"/>
          <w:color w:val="5C5C5C"/>
          <w:kern w:val="0"/>
          <w:szCs w:val="21"/>
        </w:rPr>
        <w:t>&gt; 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p;</w:t>
      </w:r>
      <w:proofErr w:type="gramEnd"/>
    </w:p>
    <w:p w14:paraId="5ADFCCFC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3F3E80">
        <w:rPr>
          <w:rFonts w:ascii="Consolas" w:hAnsi="Consolas" w:cs="宋体"/>
          <w:color w:val="A626A4"/>
          <w:kern w:val="0"/>
          <w:szCs w:val="21"/>
        </w:rPr>
        <w:t>while</w:t>
      </w:r>
      <w:r w:rsidRPr="003F3E80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F3E80">
        <w:rPr>
          <w:rFonts w:ascii="Consolas" w:hAnsi="Consolas" w:cs="宋体"/>
          <w:color w:val="5C5C5C"/>
          <w:kern w:val="0"/>
          <w:szCs w:val="21"/>
        </w:rPr>
        <w:t>Path[y] != u){</w:t>
      </w:r>
    </w:p>
    <w:p w14:paraId="56C7CE8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y = Path[y</w:t>
      </w:r>
      <w:proofErr w:type="gramStart"/>
      <w:r w:rsidRPr="003F3E80">
        <w:rPr>
          <w:rFonts w:ascii="Consolas" w:hAnsi="Consolas" w:cs="宋体"/>
          <w:color w:val="5C5C5C"/>
          <w:kern w:val="0"/>
          <w:szCs w:val="21"/>
        </w:rPr>
        <w:t>];</w:t>
      </w:r>
      <w:proofErr w:type="gramEnd"/>
    </w:p>
    <w:p w14:paraId="4A4A782B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&lt;&lt;y&lt;&lt;</w:t>
      </w:r>
      <w:r w:rsidRPr="003F3E80">
        <w:rPr>
          <w:rFonts w:ascii="Consolas" w:hAnsi="Consolas" w:cs="宋体"/>
          <w:color w:val="50A14F"/>
          <w:kern w:val="0"/>
          <w:szCs w:val="21"/>
        </w:rPr>
        <w:t>"-&gt;</w:t>
      </w:r>
      <w:proofErr w:type="gramStart"/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25F0D7C6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23928BB7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&lt;&lt;u&lt;&lt;</w:t>
      </w:r>
      <w:r w:rsidRPr="003F3E80">
        <w:rPr>
          <w:rFonts w:ascii="Consolas" w:hAnsi="Consolas" w:cs="宋体"/>
          <w:color w:val="50A14F"/>
          <w:kern w:val="0"/>
          <w:szCs w:val="21"/>
        </w:rPr>
        <w:t>",</w:t>
      </w:r>
      <w:r w:rsidRPr="003F3E80">
        <w:rPr>
          <w:rFonts w:ascii="Consolas" w:hAnsi="Consolas" w:cs="宋体"/>
          <w:color w:val="50A14F"/>
          <w:kern w:val="0"/>
          <w:szCs w:val="21"/>
        </w:rPr>
        <w:t>最短距离为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&lt;&lt;Distance[v]&lt;&lt;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</w:p>
    <w:p w14:paraId="4806BB94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4556FD46" w14:textId="77777777" w:rsidR="003F3E80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    </w:t>
      </w:r>
      <w:r w:rsidRPr="003F3E80">
        <w:rPr>
          <w:rFonts w:ascii="Consolas" w:hAnsi="Consolas" w:cs="宋体"/>
          <w:color w:val="A626A4"/>
          <w:kern w:val="0"/>
          <w:szCs w:val="21"/>
        </w:rPr>
        <w:t>else</w:t>
      </w:r>
      <w:r w:rsidRPr="003F3E80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F3E80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从第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&lt;&lt;v&lt;&lt;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proofErr w:type="gramStart"/>
      <w:r w:rsidRPr="003F3E80">
        <w:rPr>
          <w:rFonts w:ascii="Consolas" w:hAnsi="Consolas" w:cs="宋体"/>
          <w:color w:val="50A14F"/>
          <w:kern w:val="0"/>
          <w:szCs w:val="21"/>
        </w:rPr>
        <w:t>个</w:t>
      </w:r>
      <w:proofErr w:type="gramEnd"/>
      <w:r w:rsidRPr="003F3E80">
        <w:rPr>
          <w:rFonts w:ascii="Consolas" w:hAnsi="Consolas" w:cs="宋体"/>
          <w:color w:val="50A14F"/>
          <w:kern w:val="0"/>
          <w:szCs w:val="21"/>
        </w:rPr>
        <w:t>顶点到顶点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&lt;&lt;u&lt;&lt;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0A14F"/>
          <w:kern w:val="0"/>
          <w:szCs w:val="21"/>
        </w:rPr>
        <w:t>不连通！</w:t>
      </w:r>
      <w:r w:rsidRPr="003F3E80">
        <w:rPr>
          <w:rFonts w:ascii="Consolas" w:hAnsi="Consolas" w:cs="宋体"/>
          <w:color w:val="50A14F"/>
          <w:kern w:val="0"/>
          <w:szCs w:val="21"/>
        </w:rPr>
        <w:t>"</w:t>
      </w:r>
      <w:r w:rsidRPr="003F3E80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proofErr w:type="gramStart"/>
      <w:r w:rsidRPr="003F3E80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3F3E80">
        <w:rPr>
          <w:rFonts w:ascii="Consolas" w:hAnsi="Consolas" w:cs="宋体"/>
          <w:color w:val="5C5C5C"/>
          <w:kern w:val="0"/>
          <w:szCs w:val="21"/>
        </w:rPr>
        <w:t>;</w:t>
      </w:r>
      <w:proofErr w:type="gramEnd"/>
    </w:p>
    <w:p w14:paraId="6F325B73" w14:textId="2D778AC6" w:rsidR="00FF76BF" w:rsidRPr="003F3E80" w:rsidRDefault="003F3E80" w:rsidP="003F3E8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 w:hint="eastAsia"/>
          <w:color w:val="5C5C5C"/>
          <w:kern w:val="0"/>
          <w:szCs w:val="21"/>
        </w:rPr>
      </w:pPr>
      <w:r w:rsidRPr="003F3E80">
        <w:rPr>
          <w:rFonts w:ascii="Consolas" w:hAnsi="Consolas" w:cs="宋体"/>
          <w:color w:val="5C5C5C"/>
          <w:kern w:val="0"/>
          <w:szCs w:val="21"/>
        </w:rPr>
        <w:t>}</w:t>
      </w:r>
    </w:p>
    <w:sectPr w:rsidR="00FF76BF" w:rsidRPr="003F3E80">
      <w:pgSz w:w="11906" w:h="16838"/>
      <w:pgMar w:top="155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D4BDD" w14:textId="77777777" w:rsidR="00E81D98" w:rsidRDefault="00E81D98" w:rsidP="00C75CA9">
      <w:r>
        <w:separator/>
      </w:r>
    </w:p>
  </w:endnote>
  <w:endnote w:type="continuationSeparator" w:id="0">
    <w:p w14:paraId="542EE1DE" w14:textId="77777777" w:rsidR="00E81D98" w:rsidRDefault="00E81D98" w:rsidP="00C75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8757C" w14:textId="77777777" w:rsidR="00E81D98" w:rsidRDefault="00E81D98" w:rsidP="00C75CA9">
      <w:r>
        <w:separator/>
      </w:r>
    </w:p>
  </w:footnote>
  <w:footnote w:type="continuationSeparator" w:id="0">
    <w:p w14:paraId="3A51B688" w14:textId="77777777" w:rsidR="00E81D98" w:rsidRDefault="00E81D98" w:rsidP="00C75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1" type="#_x0000_t75" style="width:11.4pt;height:11.4pt" o:bullet="t">
        <v:imagedata r:id="rId1" o:title="msoB2FD"/>
      </v:shape>
    </w:pict>
  </w:numPicBullet>
  <w:abstractNum w:abstractNumId="0" w15:restartNumberingAfterBreak="0">
    <w:nsid w:val="05E26048"/>
    <w:multiLevelType w:val="hybridMultilevel"/>
    <w:tmpl w:val="109A26F6"/>
    <w:lvl w:ilvl="0" w:tplc="1A4AD342">
      <w:start w:val="1"/>
      <w:numFmt w:val="decimal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13FC2"/>
    <w:multiLevelType w:val="hybridMultilevel"/>
    <w:tmpl w:val="735CEFC4"/>
    <w:lvl w:ilvl="0" w:tplc="76308032">
      <w:start w:val="1"/>
      <w:numFmt w:val="decimal"/>
      <w:lvlText w:val="%1."/>
      <w:lvlJc w:val="left"/>
      <w:pPr>
        <w:ind w:left="0" w:firstLine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BE08C2"/>
    <w:multiLevelType w:val="hybridMultilevel"/>
    <w:tmpl w:val="637CE4D8"/>
    <w:lvl w:ilvl="0" w:tplc="4BBCC064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5A397F"/>
    <w:multiLevelType w:val="hybridMultilevel"/>
    <w:tmpl w:val="948C6CB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C96D70"/>
    <w:multiLevelType w:val="multilevel"/>
    <w:tmpl w:val="0234BD2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6EFA4626"/>
    <w:multiLevelType w:val="hybridMultilevel"/>
    <w:tmpl w:val="4C60771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B94383"/>
    <w:multiLevelType w:val="hybridMultilevel"/>
    <w:tmpl w:val="9BB2A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25424857">
    <w:abstractNumId w:val="2"/>
  </w:num>
  <w:num w:numId="2" w16cid:durableId="1587029697">
    <w:abstractNumId w:val="6"/>
  </w:num>
  <w:num w:numId="3" w16cid:durableId="2001083496">
    <w:abstractNumId w:val="3"/>
  </w:num>
  <w:num w:numId="4" w16cid:durableId="276719320">
    <w:abstractNumId w:val="5"/>
  </w:num>
  <w:num w:numId="5" w16cid:durableId="2043506728">
    <w:abstractNumId w:val="0"/>
  </w:num>
  <w:num w:numId="6" w16cid:durableId="729688979">
    <w:abstractNumId w:val="1"/>
  </w:num>
  <w:num w:numId="7" w16cid:durableId="397434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10"/>
    <w:rsid w:val="00032F94"/>
    <w:rsid w:val="00046719"/>
    <w:rsid w:val="00060C0B"/>
    <w:rsid w:val="00074DD3"/>
    <w:rsid w:val="00075F9D"/>
    <w:rsid w:val="00076A43"/>
    <w:rsid w:val="000810C4"/>
    <w:rsid w:val="00082AFE"/>
    <w:rsid w:val="000C3799"/>
    <w:rsid w:val="000C4BD6"/>
    <w:rsid w:val="000D51C7"/>
    <w:rsid w:val="000F26D6"/>
    <w:rsid w:val="00101FF6"/>
    <w:rsid w:val="00106D1A"/>
    <w:rsid w:val="001104A6"/>
    <w:rsid w:val="00111FC7"/>
    <w:rsid w:val="00113806"/>
    <w:rsid w:val="00135BD0"/>
    <w:rsid w:val="00141CF3"/>
    <w:rsid w:val="001447AC"/>
    <w:rsid w:val="001646D4"/>
    <w:rsid w:val="00181F0E"/>
    <w:rsid w:val="00196E47"/>
    <w:rsid w:val="001C31D8"/>
    <w:rsid w:val="001C7983"/>
    <w:rsid w:val="001D63B4"/>
    <w:rsid w:val="0021575D"/>
    <w:rsid w:val="00217E44"/>
    <w:rsid w:val="002357CC"/>
    <w:rsid w:val="0024375E"/>
    <w:rsid w:val="00245948"/>
    <w:rsid w:val="002A35F5"/>
    <w:rsid w:val="002B7D34"/>
    <w:rsid w:val="002E59B5"/>
    <w:rsid w:val="002F578D"/>
    <w:rsid w:val="003026B8"/>
    <w:rsid w:val="00313499"/>
    <w:rsid w:val="00327BE9"/>
    <w:rsid w:val="003404FE"/>
    <w:rsid w:val="00341692"/>
    <w:rsid w:val="00346D60"/>
    <w:rsid w:val="00353058"/>
    <w:rsid w:val="003B6088"/>
    <w:rsid w:val="003B616F"/>
    <w:rsid w:val="003C3349"/>
    <w:rsid w:val="003C5FCC"/>
    <w:rsid w:val="003F3E80"/>
    <w:rsid w:val="00417689"/>
    <w:rsid w:val="00423241"/>
    <w:rsid w:val="004427CD"/>
    <w:rsid w:val="0044710A"/>
    <w:rsid w:val="0047004A"/>
    <w:rsid w:val="0049399F"/>
    <w:rsid w:val="004B1F8F"/>
    <w:rsid w:val="004B3CB1"/>
    <w:rsid w:val="004B6D57"/>
    <w:rsid w:val="004E30CA"/>
    <w:rsid w:val="004F20C2"/>
    <w:rsid w:val="004F2A36"/>
    <w:rsid w:val="0050138B"/>
    <w:rsid w:val="00505686"/>
    <w:rsid w:val="005372B0"/>
    <w:rsid w:val="0054026A"/>
    <w:rsid w:val="005524DC"/>
    <w:rsid w:val="005526F6"/>
    <w:rsid w:val="00570905"/>
    <w:rsid w:val="00587E74"/>
    <w:rsid w:val="00590AAB"/>
    <w:rsid w:val="00591DE9"/>
    <w:rsid w:val="00591F81"/>
    <w:rsid w:val="00597DDE"/>
    <w:rsid w:val="005A06B6"/>
    <w:rsid w:val="005B435A"/>
    <w:rsid w:val="005C7164"/>
    <w:rsid w:val="005F458A"/>
    <w:rsid w:val="005F4E43"/>
    <w:rsid w:val="005F68DE"/>
    <w:rsid w:val="00600C0F"/>
    <w:rsid w:val="006210D2"/>
    <w:rsid w:val="006351F0"/>
    <w:rsid w:val="0064059E"/>
    <w:rsid w:val="00641BF5"/>
    <w:rsid w:val="006563E8"/>
    <w:rsid w:val="006570C5"/>
    <w:rsid w:val="00657E33"/>
    <w:rsid w:val="00667303"/>
    <w:rsid w:val="00693C30"/>
    <w:rsid w:val="006A493C"/>
    <w:rsid w:val="006C35D9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50D9B"/>
    <w:rsid w:val="007805B5"/>
    <w:rsid w:val="0078471A"/>
    <w:rsid w:val="007B1AEE"/>
    <w:rsid w:val="007E2010"/>
    <w:rsid w:val="00807962"/>
    <w:rsid w:val="00811244"/>
    <w:rsid w:val="00827FAC"/>
    <w:rsid w:val="00833AF7"/>
    <w:rsid w:val="008350F1"/>
    <w:rsid w:val="00845691"/>
    <w:rsid w:val="0085675D"/>
    <w:rsid w:val="00856D04"/>
    <w:rsid w:val="00874074"/>
    <w:rsid w:val="00880610"/>
    <w:rsid w:val="00890836"/>
    <w:rsid w:val="008944D1"/>
    <w:rsid w:val="00894557"/>
    <w:rsid w:val="008B69BD"/>
    <w:rsid w:val="008F0FA8"/>
    <w:rsid w:val="0091006F"/>
    <w:rsid w:val="0092324F"/>
    <w:rsid w:val="00933B34"/>
    <w:rsid w:val="00934565"/>
    <w:rsid w:val="00941E81"/>
    <w:rsid w:val="00956743"/>
    <w:rsid w:val="00960D11"/>
    <w:rsid w:val="009669BD"/>
    <w:rsid w:val="00994BC0"/>
    <w:rsid w:val="009C33B2"/>
    <w:rsid w:val="009C5C85"/>
    <w:rsid w:val="009D112C"/>
    <w:rsid w:val="009D192B"/>
    <w:rsid w:val="009D3F01"/>
    <w:rsid w:val="009F183D"/>
    <w:rsid w:val="00A03E58"/>
    <w:rsid w:val="00A1223C"/>
    <w:rsid w:val="00A56CD7"/>
    <w:rsid w:val="00A81998"/>
    <w:rsid w:val="00A87536"/>
    <w:rsid w:val="00A93766"/>
    <w:rsid w:val="00AA5F14"/>
    <w:rsid w:val="00AB60AE"/>
    <w:rsid w:val="00AB655F"/>
    <w:rsid w:val="00AB6CC8"/>
    <w:rsid w:val="00AD28E6"/>
    <w:rsid w:val="00AE30F7"/>
    <w:rsid w:val="00B00CCD"/>
    <w:rsid w:val="00B424A3"/>
    <w:rsid w:val="00B42683"/>
    <w:rsid w:val="00B53B91"/>
    <w:rsid w:val="00B8119E"/>
    <w:rsid w:val="00B957B9"/>
    <w:rsid w:val="00B96E0D"/>
    <w:rsid w:val="00BC0722"/>
    <w:rsid w:val="00BC3132"/>
    <w:rsid w:val="00BD5332"/>
    <w:rsid w:val="00BD56E7"/>
    <w:rsid w:val="00BE51BD"/>
    <w:rsid w:val="00BF4CF6"/>
    <w:rsid w:val="00C05B5D"/>
    <w:rsid w:val="00C643C8"/>
    <w:rsid w:val="00C674BC"/>
    <w:rsid w:val="00C70E40"/>
    <w:rsid w:val="00C75CA9"/>
    <w:rsid w:val="00C826BA"/>
    <w:rsid w:val="00C93626"/>
    <w:rsid w:val="00D11BE6"/>
    <w:rsid w:val="00D45936"/>
    <w:rsid w:val="00D51143"/>
    <w:rsid w:val="00D559EB"/>
    <w:rsid w:val="00D6004F"/>
    <w:rsid w:val="00D70B7A"/>
    <w:rsid w:val="00D72177"/>
    <w:rsid w:val="00D9649A"/>
    <w:rsid w:val="00DA2394"/>
    <w:rsid w:val="00DD2D4C"/>
    <w:rsid w:val="00DF4E41"/>
    <w:rsid w:val="00E10051"/>
    <w:rsid w:val="00E125C8"/>
    <w:rsid w:val="00E55139"/>
    <w:rsid w:val="00E61DCF"/>
    <w:rsid w:val="00E6302A"/>
    <w:rsid w:val="00E6485B"/>
    <w:rsid w:val="00E672FA"/>
    <w:rsid w:val="00E7560B"/>
    <w:rsid w:val="00E81D98"/>
    <w:rsid w:val="00E82682"/>
    <w:rsid w:val="00E82A69"/>
    <w:rsid w:val="00E9454A"/>
    <w:rsid w:val="00E9620E"/>
    <w:rsid w:val="00EA5FE7"/>
    <w:rsid w:val="00EC2B80"/>
    <w:rsid w:val="00ED1068"/>
    <w:rsid w:val="00EF01A8"/>
    <w:rsid w:val="00EF4210"/>
    <w:rsid w:val="00F033B7"/>
    <w:rsid w:val="00F31E80"/>
    <w:rsid w:val="00F43B8B"/>
    <w:rsid w:val="00F44CF2"/>
    <w:rsid w:val="00F538DE"/>
    <w:rsid w:val="00F81464"/>
    <w:rsid w:val="00F95997"/>
    <w:rsid w:val="00F97875"/>
    <w:rsid w:val="00FA5175"/>
    <w:rsid w:val="00FD1927"/>
    <w:rsid w:val="00FD6406"/>
    <w:rsid w:val="00FE370E"/>
    <w:rsid w:val="00FF0262"/>
    <w:rsid w:val="00FF0F29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97B37C"/>
  <w15:chartTrackingRefBased/>
  <w15:docId w15:val="{9210C2E9-0F5C-4B3A-A0CC-488CD680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10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10D2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75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75CA9"/>
    <w:rPr>
      <w:kern w:val="2"/>
      <w:sz w:val="18"/>
      <w:szCs w:val="18"/>
    </w:rPr>
  </w:style>
  <w:style w:type="paragraph" w:styleId="a6">
    <w:name w:val="footer"/>
    <w:basedOn w:val="a"/>
    <w:link w:val="a7"/>
    <w:rsid w:val="00C75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75CA9"/>
    <w:rPr>
      <w:kern w:val="2"/>
      <w:sz w:val="18"/>
      <w:szCs w:val="18"/>
    </w:rPr>
  </w:style>
  <w:style w:type="table" w:styleId="3">
    <w:name w:val="Plain Table 3"/>
    <w:basedOn w:val="a1"/>
    <w:uiPriority w:val="43"/>
    <w:rsid w:val="00F9787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List Paragraph"/>
    <w:basedOn w:val="a"/>
    <w:uiPriority w:val="34"/>
    <w:qFormat/>
    <w:rsid w:val="005526F6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E2010"/>
    <w:rPr>
      <w:color w:val="808080"/>
    </w:rPr>
  </w:style>
  <w:style w:type="paragraph" w:customStyle="1" w:styleId="msonormal0">
    <w:name w:val="msonormal"/>
    <w:basedOn w:val="a"/>
    <w:rsid w:val="003F3E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3F3E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meta">
    <w:name w:val="hljs-meta"/>
    <w:basedOn w:val="a0"/>
    <w:rsid w:val="003F3E80"/>
  </w:style>
  <w:style w:type="character" w:customStyle="1" w:styleId="hljs-meta-keyword">
    <w:name w:val="hljs-meta-keyword"/>
    <w:basedOn w:val="a0"/>
    <w:rsid w:val="003F3E80"/>
  </w:style>
  <w:style w:type="character" w:customStyle="1" w:styleId="hljs-meta-string">
    <w:name w:val="hljs-meta-string"/>
    <w:basedOn w:val="a0"/>
    <w:rsid w:val="003F3E80"/>
  </w:style>
  <w:style w:type="character" w:customStyle="1" w:styleId="hljs-keyword">
    <w:name w:val="hljs-keyword"/>
    <w:basedOn w:val="a0"/>
    <w:rsid w:val="003F3E80"/>
  </w:style>
  <w:style w:type="character" w:customStyle="1" w:styleId="hljs-builtin">
    <w:name w:val="hljs-built_in"/>
    <w:basedOn w:val="a0"/>
    <w:rsid w:val="003F3E80"/>
  </w:style>
  <w:style w:type="character" w:customStyle="1" w:styleId="hljs-comment">
    <w:name w:val="hljs-comment"/>
    <w:basedOn w:val="a0"/>
    <w:rsid w:val="003F3E80"/>
  </w:style>
  <w:style w:type="character" w:customStyle="1" w:styleId="hljs-function">
    <w:name w:val="hljs-function"/>
    <w:basedOn w:val="a0"/>
    <w:rsid w:val="003F3E80"/>
  </w:style>
  <w:style w:type="character" w:customStyle="1" w:styleId="hljs-title">
    <w:name w:val="hljs-title"/>
    <w:basedOn w:val="a0"/>
    <w:rsid w:val="003F3E80"/>
  </w:style>
  <w:style w:type="character" w:customStyle="1" w:styleId="hljs-params">
    <w:name w:val="hljs-params"/>
    <w:basedOn w:val="a0"/>
    <w:rsid w:val="003F3E80"/>
  </w:style>
  <w:style w:type="character" w:customStyle="1" w:styleId="hljs-number">
    <w:name w:val="hljs-number"/>
    <w:basedOn w:val="a0"/>
    <w:rsid w:val="003F3E80"/>
  </w:style>
  <w:style w:type="character" w:customStyle="1" w:styleId="hljs-string">
    <w:name w:val="hljs-string"/>
    <w:basedOn w:val="a0"/>
    <w:rsid w:val="003F3E80"/>
  </w:style>
  <w:style w:type="character" w:customStyle="1" w:styleId="hljs-literal">
    <w:name w:val="hljs-literal"/>
    <w:basedOn w:val="a0"/>
    <w:rsid w:val="003F3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\&#23454;&#39564;&#25253;&#21578;&#21442;&#32771;&#27169;&#26495;-DSA20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10357-0C34-49DA-9B5F-4BC294669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实验报告参考模板-DSA2022</Template>
  <TotalTime>90</TotalTime>
  <Pages>10</Pages>
  <Words>1015</Words>
  <Characters>5791</Characters>
  <Application>Microsoft Office Word</Application>
  <DocSecurity>0</DocSecurity>
  <Lines>48</Lines>
  <Paragraphs>13</Paragraphs>
  <ScaleCrop>false</ScaleCrop>
  <Company>hit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ETERNITY</dc:creator>
  <cp:keywords/>
  <cp:lastModifiedBy>张 智雄</cp:lastModifiedBy>
  <cp:revision>3</cp:revision>
  <cp:lastPrinted>2017-10-23T11:39:00Z</cp:lastPrinted>
  <dcterms:created xsi:type="dcterms:W3CDTF">2022-11-02T11:08:00Z</dcterms:created>
  <dcterms:modified xsi:type="dcterms:W3CDTF">2022-11-07T12:06:00Z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2022-11-02T11:07:01Z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e20c11f8-bc04-4916-8600-397a4fa28f05</vt:lpwstr>
  </property>
  <property fmtid="{D5CDD505-2E9C-101B-9397-08002B2CF9AE}" pid="7" name="MSIP_Label_defa4170-0d19-0005-0004-bc88714345d2_ActionId">
    <vt:lpwstr>ec865951-5196-45a2-aa90-b13c703b7298</vt:lpwstr>
  </property>
  <property fmtid="{D5CDD505-2E9C-101B-9397-08002B2CF9AE}" pid="8" name="MSIP_Label_defa4170-0d19-0005-0004-bc88714345d2_ContentBits">
    <vt:lpwstr>0</vt:lpwstr>
  </property>
</Properties>
</file>